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A80" w:rsidRDefault="000E41BE">
      <w:pPr>
        <w:rPr>
          <w:b/>
        </w:rPr>
      </w:pPr>
      <w:proofErr w:type="gramStart"/>
      <w:r w:rsidRPr="000E41BE">
        <w:rPr>
          <w:b/>
        </w:rPr>
        <w:t>poscount</w:t>
      </w:r>
      <w:proofErr w:type="gramEnd"/>
      <w:r>
        <w:rPr>
          <w:b/>
        </w:rPr>
        <w:t xml:space="preserve"> :- Counts the number of Positive tweets</w:t>
      </w:r>
    </w:p>
    <w:p w:rsidR="000E41BE" w:rsidRDefault="000E41BE">
      <w:pPr>
        <w:rPr>
          <w:b/>
        </w:rPr>
      </w:pPr>
    </w:p>
    <w:p w:rsidR="000E41BE" w:rsidRPr="000E41BE" w:rsidRDefault="000E41BE" w:rsidP="000E41BE">
      <w:pPr>
        <w:pStyle w:val="ListParagraph"/>
        <w:numPr>
          <w:ilvl w:val="0"/>
          <w:numId w:val="1"/>
        </w:numPr>
        <w:rPr>
          <w:b/>
        </w:rPr>
      </w:pPr>
      <w:r>
        <w:t xml:space="preserve">Compares all the positive words from </w:t>
      </w:r>
      <w:proofErr w:type="spellStart"/>
      <w:r>
        <w:t>SentiwordNet</w:t>
      </w:r>
      <w:proofErr w:type="spellEnd"/>
      <w:r>
        <w:t xml:space="preserve"> with </w:t>
      </w:r>
      <w:proofErr w:type="spellStart"/>
      <w:r>
        <w:t>posTweets</w:t>
      </w:r>
      <w:proofErr w:type="spellEnd"/>
      <w:r>
        <w:t xml:space="preserve"> text file.</w:t>
      </w:r>
    </w:p>
    <w:p w:rsidR="000E41BE" w:rsidRPr="000E41BE" w:rsidRDefault="000E41BE" w:rsidP="000E41BE">
      <w:pPr>
        <w:pStyle w:val="ListParagraph"/>
        <w:numPr>
          <w:ilvl w:val="0"/>
          <w:numId w:val="1"/>
        </w:numPr>
        <w:rPr>
          <w:b/>
        </w:rPr>
      </w:pPr>
      <w:r>
        <w:t xml:space="preserve">Increments counter by 1 when word from </w:t>
      </w:r>
      <w:proofErr w:type="spellStart"/>
      <w:r>
        <w:t>sentiwordnet</w:t>
      </w:r>
      <w:proofErr w:type="spellEnd"/>
      <w:r>
        <w:t xml:space="preserve"> is found in file.</w:t>
      </w:r>
    </w:p>
    <w:p w:rsidR="000E41BE" w:rsidRDefault="000E41BE" w:rsidP="000E41BE">
      <w:pPr>
        <w:rPr>
          <w:b/>
        </w:rPr>
      </w:pPr>
    </w:p>
    <w:p w:rsidR="000E41BE" w:rsidRDefault="000E41BE" w:rsidP="000E41BE">
      <w:pPr>
        <w:rPr>
          <w:b/>
        </w:rPr>
      </w:pPr>
      <w:proofErr w:type="spellStart"/>
      <w:proofErr w:type="gramStart"/>
      <w:r>
        <w:rPr>
          <w:b/>
        </w:rPr>
        <w:t>neg</w:t>
      </w:r>
      <w:r w:rsidRPr="000E41BE">
        <w:rPr>
          <w:b/>
        </w:rPr>
        <w:t>count</w:t>
      </w:r>
      <w:proofErr w:type="spellEnd"/>
      <w:proofErr w:type="gramEnd"/>
      <w:r>
        <w:rPr>
          <w:b/>
        </w:rPr>
        <w:t xml:space="preserve"> </w:t>
      </w:r>
      <w:r w:rsidR="004B186E">
        <w:rPr>
          <w:b/>
        </w:rPr>
        <w:t>:- Counts the number of Negative</w:t>
      </w:r>
      <w:r>
        <w:rPr>
          <w:b/>
        </w:rPr>
        <w:t xml:space="preserve"> tweets</w:t>
      </w:r>
    </w:p>
    <w:p w:rsidR="000E41BE" w:rsidRDefault="000E41BE" w:rsidP="000E41BE">
      <w:pPr>
        <w:rPr>
          <w:b/>
        </w:rPr>
      </w:pPr>
    </w:p>
    <w:p w:rsidR="000E41BE" w:rsidRPr="000E41BE" w:rsidRDefault="000E41BE" w:rsidP="000E41BE">
      <w:pPr>
        <w:pStyle w:val="ListParagraph"/>
        <w:numPr>
          <w:ilvl w:val="0"/>
          <w:numId w:val="1"/>
        </w:numPr>
        <w:rPr>
          <w:b/>
        </w:rPr>
      </w:pPr>
      <w:r>
        <w:t xml:space="preserve">Compares all the positive </w:t>
      </w:r>
      <w:r>
        <w:t xml:space="preserve">words from </w:t>
      </w:r>
      <w:proofErr w:type="spellStart"/>
      <w:r>
        <w:t>SentiwordNet</w:t>
      </w:r>
      <w:proofErr w:type="spellEnd"/>
      <w:r>
        <w:t xml:space="preserve"> with </w:t>
      </w:r>
      <w:proofErr w:type="spellStart"/>
      <w:r>
        <w:t>neg</w:t>
      </w:r>
      <w:r>
        <w:t>Tweets</w:t>
      </w:r>
      <w:proofErr w:type="spellEnd"/>
      <w:r>
        <w:t xml:space="preserve"> text file.</w:t>
      </w:r>
    </w:p>
    <w:p w:rsidR="000E41BE" w:rsidRPr="000E41BE" w:rsidRDefault="000E41BE" w:rsidP="000E41BE">
      <w:pPr>
        <w:pStyle w:val="ListParagraph"/>
        <w:numPr>
          <w:ilvl w:val="0"/>
          <w:numId w:val="1"/>
        </w:numPr>
        <w:rPr>
          <w:b/>
        </w:rPr>
      </w:pPr>
      <w:r>
        <w:t xml:space="preserve">Increments counter by 1 when word from </w:t>
      </w:r>
      <w:proofErr w:type="spellStart"/>
      <w:r>
        <w:t>sentiwordnet</w:t>
      </w:r>
      <w:proofErr w:type="spellEnd"/>
      <w:r>
        <w:t xml:space="preserve"> is found in file.</w:t>
      </w:r>
    </w:p>
    <w:p w:rsidR="000E41BE" w:rsidRPr="000E41BE" w:rsidRDefault="000E41BE" w:rsidP="000E41BE">
      <w:pPr>
        <w:rPr>
          <w:b/>
        </w:rPr>
      </w:pPr>
    </w:p>
    <w:p w:rsidR="000E41BE" w:rsidRDefault="000E41BE" w:rsidP="000E41BE">
      <w:pPr>
        <w:rPr>
          <w:b/>
        </w:rPr>
      </w:pPr>
      <w:proofErr w:type="spellStart"/>
      <w:proofErr w:type="gramStart"/>
      <w:r>
        <w:rPr>
          <w:b/>
        </w:rPr>
        <w:t>clean</w:t>
      </w:r>
      <w:r w:rsidRPr="000E41BE">
        <w:rPr>
          <w:b/>
        </w:rPr>
        <w:t>poscount</w:t>
      </w:r>
      <w:proofErr w:type="spellEnd"/>
      <w:proofErr w:type="gramEnd"/>
      <w:r>
        <w:rPr>
          <w:b/>
        </w:rPr>
        <w:t xml:space="preserve"> :- Counts the number of Positive tweets</w:t>
      </w:r>
      <w:r>
        <w:rPr>
          <w:b/>
        </w:rPr>
        <w:t xml:space="preserve"> after removing unnecessary characters.</w:t>
      </w:r>
    </w:p>
    <w:p w:rsidR="004B186E" w:rsidRDefault="004B186E" w:rsidP="000E41BE">
      <w:pPr>
        <w:rPr>
          <w:b/>
        </w:rPr>
      </w:pPr>
    </w:p>
    <w:p w:rsidR="000E41BE" w:rsidRPr="004B186E" w:rsidRDefault="00594425" w:rsidP="004B186E">
      <w:pPr>
        <w:pStyle w:val="ListParagraph"/>
        <w:numPr>
          <w:ilvl w:val="0"/>
          <w:numId w:val="2"/>
        </w:numPr>
        <w:rPr>
          <w:b/>
        </w:rPr>
      </w:pPr>
      <w:r>
        <w:t>Remove list of undesirable items from the file.</w:t>
      </w:r>
    </w:p>
    <w:p w:rsidR="000E41BE" w:rsidRPr="000E41BE" w:rsidRDefault="000E41BE" w:rsidP="000E41BE">
      <w:pPr>
        <w:pStyle w:val="ListParagraph"/>
        <w:numPr>
          <w:ilvl w:val="0"/>
          <w:numId w:val="1"/>
        </w:numPr>
        <w:rPr>
          <w:b/>
        </w:rPr>
      </w:pPr>
      <w:r>
        <w:t xml:space="preserve">Compares all the positive words from </w:t>
      </w:r>
      <w:proofErr w:type="spellStart"/>
      <w:r>
        <w:t>SentiwordNet</w:t>
      </w:r>
      <w:proofErr w:type="spellEnd"/>
      <w:r>
        <w:t xml:space="preserve"> with </w:t>
      </w:r>
      <w:proofErr w:type="spellStart"/>
      <w:r>
        <w:t>posTweets</w:t>
      </w:r>
      <w:proofErr w:type="spellEnd"/>
      <w:r>
        <w:t xml:space="preserve"> text file.</w:t>
      </w:r>
    </w:p>
    <w:p w:rsidR="000E41BE" w:rsidRPr="000E41BE" w:rsidRDefault="000E41BE" w:rsidP="000E41BE">
      <w:pPr>
        <w:pStyle w:val="ListParagraph"/>
        <w:numPr>
          <w:ilvl w:val="0"/>
          <w:numId w:val="1"/>
        </w:numPr>
        <w:rPr>
          <w:b/>
        </w:rPr>
      </w:pPr>
      <w:r>
        <w:t xml:space="preserve">Increments counter by 1 when word from </w:t>
      </w:r>
      <w:proofErr w:type="spellStart"/>
      <w:r>
        <w:t>sentiwordnet</w:t>
      </w:r>
      <w:proofErr w:type="spellEnd"/>
      <w:r>
        <w:t xml:space="preserve"> is found in file.</w:t>
      </w:r>
    </w:p>
    <w:p w:rsidR="000E41BE" w:rsidRDefault="000E41BE" w:rsidP="000E41BE">
      <w:pPr>
        <w:rPr>
          <w:b/>
        </w:rPr>
      </w:pPr>
    </w:p>
    <w:p w:rsidR="000E41BE" w:rsidRDefault="004B186E" w:rsidP="000E41BE">
      <w:pPr>
        <w:rPr>
          <w:b/>
        </w:rPr>
      </w:pPr>
      <w:proofErr w:type="spellStart"/>
      <w:proofErr w:type="gramStart"/>
      <w:r>
        <w:rPr>
          <w:b/>
        </w:rPr>
        <w:t>cleanneg</w:t>
      </w:r>
      <w:r w:rsidR="000E41BE" w:rsidRPr="000E41BE">
        <w:rPr>
          <w:b/>
        </w:rPr>
        <w:t>count</w:t>
      </w:r>
      <w:proofErr w:type="spellEnd"/>
      <w:proofErr w:type="gramEnd"/>
      <w:r w:rsidR="000E41BE">
        <w:rPr>
          <w:b/>
        </w:rPr>
        <w:t xml:space="preserve"> </w:t>
      </w:r>
      <w:r w:rsidR="00594425">
        <w:rPr>
          <w:b/>
        </w:rPr>
        <w:t>:- Counts the number of Negative</w:t>
      </w:r>
      <w:r w:rsidR="000E41BE">
        <w:rPr>
          <w:b/>
        </w:rPr>
        <w:t xml:space="preserve"> tweets</w:t>
      </w:r>
      <w:r w:rsidR="00594425">
        <w:rPr>
          <w:b/>
        </w:rPr>
        <w:t xml:space="preserve"> after removing unnecessary characters.</w:t>
      </w:r>
    </w:p>
    <w:p w:rsidR="00594425" w:rsidRDefault="00594425" w:rsidP="000E41BE">
      <w:pPr>
        <w:rPr>
          <w:b/>
        </w:rPr>
      </w:pPr>
    </w:p>
    <w:p w:rsidR="000E41BE" w:rsidRPr="00594425" w:rsidRDefault="00594425" w:rsidP="000E41BE">
      <w:pPr>
        <w:pStyle w:val="ListParagraph"/>
        <w:numPr>
          <w:ilvl w:val="0"/>
          <w:numId w:val="3"/>
        </w:numPr>
        <w:rPr>
          <w:b/>
        </w:rPr>
      </w:pPr>
      <w:r>
        <w:t>Remove list of undesirable items from the file.</w:t>
      </w:r>
    </w:p>
    <w:p w:rsidR="000E41BE" w:rsidRPr="000E41BE" w:rsidRDefault="000E41BE" w:rsidP="000E41BE">
      <w:pPr>
        <w:pStyle w:val="ListParagraph"/>
        <w:numPr>
          <w:ilvl w:val="0"/>
          <w:numId w:val="1"/>
        </w:numPr>
        <w:rPr>
          <w:b/>
        </w:rPr>
      </w:pPr>
      <w:r>
        <w:t xml:space="preserve">Compares all the positive </w:t>
      </w:r>
      <w:r w:rsidR="00594425">
        <w:t xml:space="preserve">words from </w:t>
      </w:r>
      <w:proofErr w:type="spellStart"/>
      <w:r w:rsidR="00594425">
        <w:t>SentiwordNet</w:t>
      </w:r>
      <w:proofErr w:type="spellEnd"/>
      <w:r w:rsidR="00594425">
        <w:t xml:space="preserve"> with neg</w:t>
      </w:r>
      <w:bookmarkStart w:id="0" w:name="_GoBack"/>
      <w:bookmarkEnd w:id="0"/>
      <w:r>
        <w:t>Tweets text file.</w:t>
      </w:r>
    </w:p>
    <w:p w:rsidR="000E41BE" w:rsidRPr="000E41BE" w:rsidRDefault="000E41BE" w:rsidP="000E41BE">
      <w:pPr>
        <w:pStyle w:val="ListParagraph"/>
        <w:numPr>
          <w:ilvl w:val="0"/>
          <w:numId w:val="1"/>
        </w:numPr>
        <w:rPr>
          <w:b/>
        </w:rPr>
      </w:pPr>
      <w:r>
        <w:t xml:space="preserve">Increments counter by 1 when word from </w:t>
      </w:r>
      <w:proofErr w:type="spellStart"/>
      <w:r>
        <w:t>sentiwordnet</w:t>
      </w:r>
      <w:proofErr w:type="spellEnd"/>
      <w:r>
        <w:t xml:space="preserve"> is found in file.</w:t>
      </w:r>
    </w:p>
    <w:p w:rsidR="000E41BE" w:rsidRPr="000E41BE" w:rsidRDefault="000E41BE" w:rsidP="000E41BE">
      <w:pPr>
        <w:rPr>
          <w:b/>
        </w:rPr>
      </w:pPr>
    </w:p>
    <w:p w:rsidR="000E41BE" w:rsidRPr="000E41BE" w:rsidRDefault="000E41BE" w:rsidP="000E41BE">
      <w:pPr>
        <w:rPr>
          <w:b/>
        </w:rPr>
      </w:pPr>
    </w:p>
    <w:p w:rsidR="000E41BE" w:rsidRDefault="000E41BE">
      <w:pPr>
        <w:rPr>
          <w:b/>
        </w:rPr>
      </w:pPr>
    </w:p>
    <w:p w:rsidR="000E41BE" w:rsidRDefault="000E41BE">
      <w:pPr>
        <w:rPr>
          <w:b/>
        </w:rPr>
      </w:pPr>
    </w:p>
    <w:p w:rsidR="000E41BE" w:rsidRDefault="000E41BE">
      <w:pPr>
        <w:rPr>
          <w:b/>
        </w:rPr>
      </w:pPr>
    </w:p>
    <w:p w:rsidR="000E41BE" w:rsidRPr="000E41BE" w:rsidRDefault="000E41BE">
      <w:pPr>
        <w:rPr>
          <w:b/>
        </w:rPr>
      </w:pPr>
    </w:p>
    <w:p w:rsidR="000E41BE" w:rsidRDefault="000E41BE"/>
    <w:p w:rsidR="000E41BE" w:rsidRDefault="000E41BE"/>
    <w:sectPr w:rsidR="000E4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B63283"/>
    <w:multiLevelType w:val="hybridMultilevel"/>
    <w:tmpl w:val="2C8EC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D38AA"/>
    <w:multiLevelType w:val="hybridMultilevel"/>
    <w:tmpl w:val="41EA4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272D2"/>
    <w:multiLevelType w:val="hybridMultilevel"/>
    <w:tmpl w:val="57D88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BE"/>
    <w:rsid w:val="000E41BE"/>
    <w:rsid w:val="004B186E"/>
    <w:rsid w:val="00594425"/>
    <w:rsid w:val="005C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AE2C5-00A1-4514-BDCB-2850947F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49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ANIRUDH PILLAI</cp:lastModifiedBy>
  <cp:revision>1</cp:revision>
  <dcterms:created xsi:type="dcterms:W3CDTF">2016-02-07T03:32:00Z</dcterms:created>
  <dcterms:modified xsi:type="dcterms:W3CDTF">2016-02-07T04:21:00Z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