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99" w:rsidRDefault="00094F88" w:rsidP="00094F88">
      <w:pPr>
        <w:jc w:val="center"/>
        <w:rPr>
          <w:sz w:val="40"/>
          <w:szCs w:val="40"/>
        </w:rPr>
      </w:pPr>
      <w:r w:rsidRPr="00094F88">
        <w:rPr>
          <w:sz w:val="40"/>
          <w:szCs w:val="40"/>
        </w:rPr>
        <w:t>Week1</w:t>
      </w:r>
    </w:p>
    <w:p w:rsidR="00094F88" w:rsidRDefault="00094F88" w:rsidP="00094F88">
      <w:pPr>
        <w:jc w:val="center"/>
        <w:rPr>
          <w:sz w:val="40"/>
          <w:szCs w:val="40"/>
        </w:rPr>
      </w:pPr>
    </w:p>
    <w:p w:rsidR="00094F88" w:rsidRDefault="00094F88" w:rsidP="00094F88">
      <w:r>
        <w:t>I performed following in the first week</w:t>
      </w:r>
    </w:p>
    <w:p w:rsidR="00094F88" w:rsidRDefault="00094F88" w:rsidP="00094F88"/>
    <w:p w:rsidR="00094F88" w:rsidRDefault="00094F88" w:rsidP="00094F88">
      <w:pPr>
        <w:pStyle w:val="ListParagraph"/>
        <w:numPr>
          <w:ilvl w:val="0"/>
          <w:numId w:val="1"/>
        </w:numPr>
      </w:pPr>
      <w:r>
        <w:t>Installed python and Canopy</w:t>
      </w:r>
    </w:p>
    <w:p w:rsidR="00094F88" w:rsidRDefault="00094F88" w:rsidP="00094F88">
      <w:pPr>
        <w:pStyle w:val="ListParagraph"/>
      </w:pPr>
    </w:p>
    <w:p w:rsidR="00094F88" w:rsidRDefault="009D2112" w:rsidP="00094F88">
      <w:pPr>
        <w:pStyle w:val="ListParagraph"/>
        <w:numPr>
          <w:ilvl w:val="0"/>
          <w:numId w:val="1"/>
        </w:numPr>
      </w:pPr>
      <w:r>
        <w:t xml:space="preserve">Practiced </w:t>
      </w:r>
      <w:r w:rsidR="00B13984">
        <w:t xml:space="preserve">some parts of </w:t>
      </w:r>
      <w:r>
        <w:t>Python Tutorial Part 1</w:t>
      </w:r>
    </w:p>
    <w:p w:rsidR="009D2112" w:rsidRDefault="009D2112" w:rsidP="009D2112">
      <w:pPr>
        <w:pStyle w:val="ListParagraph"/>
      </w:pPr>
      <w:bookmarkStart w:id="0" w:name="_GoBack"/>
      <w:bookmarkEnd w:id="0"/>
    </w:p>
    <w:p w:rsidR="009D2112" w:rsidRDefault="009D2112" w:rsidP="00094F88">
      <w:pPr>
        <w:pStyle w:val="ListParagraph"/>
        <w:numPr>
          <w:ilvl w:val="0"/>
          <w:numId w:val="1"/>
        </w:numPr>
      </w:pPr>
      <w:r>
        <w:t>Was able to understand difference between different data types</w:t>
      </w:r>
    </w:p>
    <w:p w:rsidR="009D2112" w:rsidRDefault="009D2112" w:rsidP="009D2112">
      <w:pPr>
        <w:pStyle w:val="ListParagraph"/>
      </w:pPr>
    </w:p>
    <w:p w:rsidR="009D2112" w:rsidRDefault="009D2112" w:rsidP="00094F88">
      <w:pPr>
        <w:pStyle w:val="ListParagraph"/>
        <w:numPr>
          <w:ilvl w:val="0"/>
          <w:numId w:val="1"/>
        </w:numPr>
      </w:pPr>
      <w:r>
        <w:t>Type casting</w:t>
      </w:r>
      <w:r w:rsidR="00853FDA">
        <w:t>: -</w:t>
      </w:r>
      <w:r>
        <w:t xml:space="preserve"> How to convert one type to another.</w:t>
      </w:r>
    </w:p>
    <w:p w:rsidR="009D2112" w:rsidRDefault="009D2112" w:rsidP="009D2112">
      <w:pPr>
        <w:pStyle w:val="ListParagraph"/>
      </w:pPr>
    </w:p>
    <w:p w:rsidR="009D2112" w:rsidRDefault="00853FDA" w:rsidP="00094F88">
      <w:pPr>
        <w:pStyle w:val="ListParagraph"/>
        <w:numPr>
          <w:ilvl w:val="0"/>
          <w:numId w:val="1"/>
        </w:numPr>
      </w:pPr>
      <w:r>
        <w:t>How to access elements in List</w:t>
      </w:r>
    </w:p>
    <w:p w:rsidR="00853FDA" w:rsidRDefault="00853FDA" w:rsidP="00853FDA">
      <w:pPr>
        <w:pStyle w:val="ListParagraph"/>
      </w:pPr>
    </w:p>
    <w:p w:rsidR="00853FDA" w:rsidRPr="00094F88" w:rsidRDefault="00B13984" w:rsidP="00094F88">
      <w:pPr>
        <w:pStyle w:val="ListParagraph"/>
        <w:numPr>
          <w:ilvl w:val="0"/>
          <w:numId w:val="1"/>
        </w:numPr>
      </w:pPr>
      <w:r>
        <w:t>How to create Tuple and Dictionaries</w:t>
      </w:r>
    </w:p>
    <w:sectPr w:rsidR="00853FDA" w:rsidRPr="0009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14BA8"/>
    <w:multiLevelType w:val="hybridMultilevel"/>
    <w:tmpl w:val="6FB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88"/>
    <w:rsid w:val="00094F88"/>
    <w:rsid w:val="00853FDA"/>
    <w:rsid w:val="00991B99"/>
    <w:rsid w:val="009D2112"/>
    <w:rsid w:val="00B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5684F-B5CA-4140-9C96-AA4DD19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</cp:revision>
  <dcterms:created xsi:type="dcterms:W3CDTF">2016-01-27T20:59:00Z</dcterms:created>
  <dcterms:modified xsi:type="dcterms:W3CDTF">2016-01-27T21:47:00Z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