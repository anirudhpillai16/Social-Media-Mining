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AD" w:rsidRPr="008F40CE" w:rsidRDefault="008F40CE">
      <w:pPr>
        <w:rPr>
          <w:b/>
          <w:sz w:val="32"/>
          <w:szCs w:val="32"/>
        </w:rPr>
      </w:pPr>
      <w:r w:rsidRPr="008F40CE">
        <w:rPr>
          <w:b/>
          <w:sz w:val="32"/>
          <w:szCs w:val="32"/>
        </w:rPr>
        <w:t>How to ask Favor</w:t>
      </w:r>
    </w:p>
    <w:p w:rsidR="008F40CE" w:rsidRDefault="008F40CE"/>
    <w:p w:rsidR="008F40CE" w:rsidRDefault="008F40CE" w:rsidP="008F40CE">
      <w:pPr>
        <w:pStyle w:val="ListParagraph"/>
        <w:numPr>
          <w:ilvl w:val="0"/>
          <w:numId w:val="1"/>
        </w:numPr>
      </w:pPr>
      <w:r>
        <w:t>Web to use help</w:t>
      </w:r>
    </w:p>
    <w:p w:rsidR="008F40CE" w:rsidRDefault="008F40CE" w:rsidP="008F40CE">
      <w:pPr>
        <w:pStyle w:val="ListParagraph"/>
        <w:numPr>
          <w:ilvl w:val="0"/>
          <w:numId w:val="1"/>
        </w:numPr>
      </w:pPr>
      <w:r>
        <w:t>Find factors leading the success of request of online community.</w:t>
      </w:r>
    </w:p>
    <w:p w:rsidR="008F40CE" w:rsidRDefault="008F40CE" w:rsidP="008F40CE">
      <w:pPr>
        <w:pStyle w:val="ListParagraph"/>
        <w:numPr>
          <w:ilvl w:val="0"/>
          <w:numId w:val="1"/>
        </w:numPr>
      </w:pPr>
      <w:r>
        <w:t>Dataset- RAOR Subreddit of Reddit.com</w:t>
      </w:r>
    </w:p>
    <w:p w:rsidR="008F40CE" w:rsidRDefault="008F40CE" w:rsidP="008F40CE">
      <w:pPr>
        <w:pStyle w:val="ListParagraph"/>
        <w:numPr>
          <w:ilvl w:val="0"/>
          <w:numId w:val="1"/>
        </w:numPr>
      </w:pPr>
      <w:r>
        <w:t>Users with a single request (5728 requests)</w:t>
      </w:r>
    </w:p>
    <w:p w:rsidR="008F40CE" w:rsidRDefault="008F40CE" w:rsidP="008F40CE">
      <w:pPr>
        <w:pStyle w:val="ListParagraph"/>
        <w:numPr>
          <w:ilvl w:val="0"/>
          <w:numId w:val="1"/>
        </w:numPr>
      </w:pPr>
      <w:r>
        <w:t>Average success rate- 24.6%</w:t>
      </w:r>
    </w:p>
    <w:p w:rsidR="008F40CE" w:rsidRDefault="008F40CE" w:rsidP="008F40CE"/>
    <w:p w:rsidR="008F40CE" w:rsidRPr="008F40CE" w:rsidRDefault="008F40CE" w:rsidP="008F40CE">
      <w:pPr>
        <w:rPr>
          <w:b/>
        </w:rPr>
      </w:pPr>
      <w:r w:rsidRPr="008F40CE">
        <w:rPr>
          <w:b/>
        </w:rPr>
        <w:t>Success Factors</w:t>
      </w:r>
    </w:p>
    <w:p w:rsidR="008F40CE" w:rsidRDefault="008F40CE" w:rsidP="008F40CE"/>
    <w:p w:rsidR="008F40CE" w:rsidRDefault="008F40CE" w:rsidP="008F40CE">
      <w:pPr>
        <w:pStyle w:val="ListParagraph"/>
        <w:numPr>
          <w:ilvl w:val="0"/>
          <w:numId w:val="2"/>
        </w:numPr>
      </w:pPr>
      <w:r>
        <w:t>Textual Factor:- Politeness, Evidentially, Reciprocity, Sentiment, Length</w:t>
      </w:r>
    </w:p>
    <w:p w:rsidR="008F40CE" w:rsidRDefault="008F40CE" w:rsidP="008F40CE">
      <w:pPr>
        <w:pStyle w:val="ListParagraph"/>
        <w:numPr>
          <w:ilvl w:val="0"/>
          <w:numId w:val="2"/>
        </w:numPr>
      </w:pPr>
      <w:r>
        <w:t xml:space="preserve">Social Factors:- Status, Similarity </w:t>
      </w:r>
    </w:p>
    <w:p w:rsidR="00285639" w:rsidRDefault="00285639" w:rsidP="00285639">
      <w:pPr>
        <w:pStyle w:val="ListParagraph"/>
        <w:numPr>
          <w:ilvl w:val="0"/>
          <w:numId w:val="2"/>
        </w:numPr>
      </w:pPr>
      <w:r>
        <w:t>Topic Modeling, Detect each word from lexicon present or absent, 15 highest scoring terms from TF-IDF weight, But topic boundaries are not very clear</w:t>
      </w:r>
      <w:r w:rsidR="005920B5">
        <w:t>.</w:t>
      </w:r>
    </w:p>
    <w:p w:rsidR="002E7FD4" w:rsidRDefault="002E7FD4" w:rsidP="00285639">
      <w:pPr>
        <w:pStyle w:val="ListParagraph"/>
        <w:numPr>
          <w:ilvl w:val="0"/>
          <w:numId w:val="2"/>
        </w:numPr>
      </w:pPr>
      <w:r>
        <w:t>Concise lexicon for five different narratives, simple word count to word</w:t>
      </w:r>
    </w:p>
    <w:p w:rsidR="002E7FD4" w:rsidRDefault="002E7FD4" w:rsidP="002E7FD4"/>
    <w:p w:rsidR="002E7FD4" w:rsidRPr="00F410EF" w:rsidRDefault="002E7FD4" w:rsidP="002E7FD4">
      <w:pPr>
        <w:rPr>
          <w:b/>
        </w:rPr>
      </w:pPr>
      <w:r w:rsidRPr="00F410EF">
        <w:rPr>
          <w:b/>
        </w:rPr>
        <w:t>Measuring the Factors</w:t>
      </w:r>
    </w:p>
    <w:p w:rsidR="002E7FD4" w:rsidRDefault="002E7FD4" w:rsidP="002E7FD4"/>
    <w:p w:rsidR="002E7FD4" w:rsidRDefault="002E7FD4" w:rsidP="002E7FD4">
      <w:pPr>
        <w:pStyle w:val="ListParagraph"/>
        <w:numPr>
          <w:ilvl w:val="0"/>
          <w:numId w:val="3"/>
        </w:numPr>
      </w:pPr>
      <w:r>
        <w:t>Temporal Factors</w:t>
      </w:r>
      <w:r w:rsidR="00F410EF">
        <w:t>: -</w:t>
      </w:r>
      <w:r>
        <w:t xml:space="preserve"> Specific month, date, days, hours and community age</w:t>
      </w:r>
      <w:r w:rsidR="00F410EF">
        <w:t>.</w:t>
      </w:r>
    </w:p>
    <w:p w:rsidR="00F410EF" w:rsidRDefault="00F410EF" w:rsidP="002E7FD4">
      <w:pPr>
        <w:pStyle w:val="ListParagraph"/>
        <w:numPr>
          <w:ilvl w:val="0"/>
          <w:numId w:val="3"/>
        </w:numPr>
      </w:pPr>
      <w:r>
        <w:t>Politeness: - 19 features from computational politeness model.</w:t>
      </w:r>
    </w:p>
    <w:p w:rsidR="00F410EF" w:rsidRDefault="00F410EF" w:rsidP="002E7FD4">
      <w:pPr>
        <w:pStyle w:val="ListParagraph"/>
        <w:numPr>
          <w:ilvl w:val="0"/>
          <w:numId w:val="3"/>
        </w:numPr>
      </w:pPr>
      <w:r>
        <w:t>Evidentially</w:t>
      </w:r>
      <w:r w:rsidR="00946721">
        <w:t>: -</w:t>
      </w:r>
      <w:r>
        <w:t xml:space="preserve"> </w:t>
      </w:r>
      <w:r w:rsidR="00946721">
        <w:t>Image links are detected by a regular expression, screenshot of empty bank account, a job termination letter.</w:t>
      </w:r>
    </w:p>
    <w:p w:rsidR="00946721" w:rsidRDefault="00946721" w:rsidP="002E7FD4">
      <w:pPr>
        <w:pStyle w:val="ListParagraph"/>
        <w:numPr>
          <w:ilvl w:val="0"/>
          <w:numId w:val="3"/>
        </w:numPr>
      </w:pPr>
      <w:r>
        <w:t>Reciprocity:- text contain related phrases like pay it forward, pay it back</w:t>
      </w:r>
    </w:p>
    <w:p w:rsidR="00946721" w:rsidRDefault="00946721" w:rsidP="002E7FD4">
      <w:pPr>
        <w:pStyle w:val="ListParagraph"/>
        <w:numPr>
          <w:ilvl w:val="0"/>
          <w:numId w:val="3"/>
        </w:numPr>
      </w:pPr>
      <w:r>
        <w:t>Sentiment:- Extract sentiment annotation for each sentence, further use of lexicons of positive and negative</w:t>
      </w:r>
    </w:p>
    <w:p w:rsidR="00946721" w:rsidRDefault="00946721" w:rsidP="002E7FD4">
      <w:pPr>
        <w:pStyle w:val="ListParagraph"/>
        <w:numPr>
          <w:ilvl w:val="0"/>
          <w:numId w:val="3"/>
        </w:numPr>
      </w:pPr>
      <w:r>
        <w:t>Status: Karma points, user account age</w:t>
      </w:r>
    </w:p>
    <w:p w:rsidR="00946721" w:rsidRDefault="00946721" w:rsidP="002E7FD4">
      <w:pPr>
        <w:pStyle w:val="ListParagraph"/>
        <w:numPr>
          <w:ilvl w:val="0"/>
          <w:numId w:val="3"/>
        </w:numPr>
      </w:pPr>
      <w:r>
        <w:t>Narrative:- word count, how often a given request mentions from lexicons, normalize</w:t>
      </w:r>
    </w:p>
    <w:p w:rsidR="00946721" w:rsidRDefault="00946721" w:rsidP="00946721"/>
    <w:p w:rsidR="00946721" w:rsidRDefault="00946721" w:rsidP="00946721">
      <w:r>
        <w:t>Develop Model</w:t>
      </w:r>
    </w:p>
    <w:p w:rsidR="00946721" w:rsidRDefault="00946721" w:rsidP="00946721"/>
    <w:p w:rsidR="00946721" w:rsidRDefault="00946721" w:rsidP="00946721">
      <w:pPr>
        <w:pStyle w:val="ListParagraph"/>
        <w:numPr>
          <w:ilvl w:val="0"/>
          <w:numId w:val="4"/>
        </w:numPr>
      </w:pPr>
      <w:r>
        <w:t>Predict success of unseen requests</w:t>
      </w:r>
    </w:p>
    <w:p w:rsidR="00946721" w:rsidRDefault="00946721" w:rsidP="00946721">
      <w:pPr>
        <w:pStyle w:val="ListParagraph"/>
        <w:numPr>
          <w:ilvl w:val="0"/>
          <w:numId w:val="4"/>
        </w:numPr>
      </w:pPr>
      <w:r>
        <w:t>70% development and 30% test</w:t>
      </w:r>
    </w:p>
    <w:p w:rsidR="00946721" w:rsidRDefault="00946721" w:rsidP="00946721">
      <w:pPr>
        <w:pStyle w:val="ListParagraph"/>
        <w:numPr>
          <w:ilvl w:val="0"/>
          <w:numId w:val="4"/>
        </w:numPr>
      </w:pPr>
      <w:r>
        <w:t xml:space="preserve">Logistic regression </w:t>
      </w:r>
    </w:p>
    <w:p w:rsidR="00946721" w:rsidRDefault="00946721" w:rsidP="00946721">
      <w:pPr>
        <w:pStyle w:val="ListParagraph"/>
        <w:numPr>
          <w:ilvl w:val="0"/>
          <w:numId w:val="4"/>
        </w:numPr>
      </w:pPr>
      <w:r>
        <w:t>Standard likelihood ratio test to compute significance</w:t>
      </w:r>
    </w:p>
    <w:p w:rsidR="00946721" w:rsidRDefault="00946721" w:rsidP="00946721"/>
    <w:p w:rsidR="00946721" w:rsidRPr="00946721" w:rsidRDefault="00946721" w:rsidP="00946721">
      <w:pPr>
        <w:rPr>
          <w:b/>
          <w:sz w:val="24"/>
          <w:szCs w:val="24"/>
        </w:rPr>
      </w:pPr>
      <w:r w:rsidRPr="00946721">
        <w:rPr>
          <w:b/>
          <w:sz w:val="24"/>
          <w:szCs w:val="24"/>
        </w:rPr>
        <w:t>Result</w:t>
      </w:r>
    </w:p>
    <w:p w:rsidR="00946721" w:rsidRDefault="00946721" w:rsidP="00946721"/>
    <w:p w:rsidR="00946721" w:rsidRPr="00946721" w:rsidRDefault="00946721" w:rsidP="00946721">
      <w:pPr>
        <w:rPr>
          <w:b/>
        </w:rPr>
      </w:pPr>
      <w:r w:rsidRPr="00946721">
        <w:rPr>
          <w:b/>
        </w:rPr>
        <w:t>Temporal factors</w:t>
      </w:r>
    </w:p>
    <w:p w:rsidR="00946721" w:rsidRDefault="00946721" w:rsidP="00946721"/>
    <w:p w:rsidR="00946721" w:rsidRDefault="00946721" w:rsidP="00946721">
      <w:r>
        <w:t>Community age</w:t>
      </w:r>
    </w:p>
    <w:p w:rsidR="00946721" w:rsidRDefault="00946721" w:rsidP="00946721">
      <w:r>
        <w:t>First 10% request: 36.6%</w:t>
      </w:r>
    </w:p>
    <w:p w:rsidR="00946721" w:rsidRDefault="00946721" w:rsidP="00946721">
      <w:r>
        <w:t>Last 10% request: 16.9%</w:t>
      </w:r>
    </w:p>
    <w:p w:rsidR="00946721" w:rsidRDefault="00946721" w:rsidP="00946721"/>
    <w:p w:rsidR="00946721" w:rsidRPr="00946721" w:rsidRDefault="00946721" w:rsidP="00946721">
      <w:pPr>
        <w:rPr>
          <w:b/>
        </w:rPr>
      </w:pPr>
      <w:r w:rsidRPr="00946721">
        <w:rPr>
          <w:b/>
        </w:rPr>
        <w:t>Politeness</w:t>
      </w:r>
    </w:p>
    <w:p w:rsidR="00946721" w:rsidRDefault="00946721" w:rsidP="00946721"/>
    <w:p w:rsidR="00946721" w:rsidRDefault="00946721" w:rsidP="00946721">
      <w:r>
        <w:t>Only gratitude matters</w:t>
      </w:r>
    </w:p>
    <w:p w:rsidR="00946721" w:rsidRDefault="00946721" w:rsidP="00946721"/>
    <w:p w:rsidR="00946721" w:rsidRPr="00946721" w:rsidRDefault="00946721" w:rsidP="00946721">
      <w:pPr>
        <w:rPr>
          <w:b/>
        </w:rPr>
      </w:pPr>
      <w:proofErr w:type="spellStart"/>
      <w:r w:rsidRPr="00946721">
        <w:rPr>
          <w:b/>
        </w:rPr>
        <w:t>Evidentiality</w:t>
      </w:r>
      <w:proofErr w:type="spellEnd"/>
    </w:p>
    <w:p w:rsidR="00946721" w:rsidRDefault="00946721" w:rsidP="00946721"/>
    <w:p w:rsidR="00946721" w:rsidRDefault="00946721" w:rsidP="00946721">
      <w:r>
        <w:t>Including an image increases chance of success</w:t>
      </w:r>
    </w:p>
    <w:p w:rsidR="00946721" w:rsidRDefault="00946721" w:rsidP="00946721"/>
    <w:p w:rsidR="00946721" w:rsidRDefault="00946721" w:rsidP="00946721">
      <w:pPr>
        <w:rPr>
          <w:b/>
        </w:rPr>
      </w:pPr>
      <w:r w:rsidRPr="00946721">
        <w:rPr>
          <w:b/>
        </w:rPr>
        <w:t>Reciprocity</w:t>
      </w:r>
    </w:p>
    <w:p w:rsidR="00946721" w:rsidRDefault="00946721" w:rsidP="00946721">
      <w:pPr>
        <w:rPr>
          <w:b/>
        </w:rPr>
      </w:pPr>
    </w:p>
    <w:p w:rsidR="00946721" w:rsidRPr="00946721" w:rsidRDefault="00946721" w:rsidP="00946721">
      <w:pPr>
        <w:pStyle w:val="ListParagraph"/>
        <w:numPr>
          <w:ilvl w:val="0"/>
          <w:numId w:val="5"/>
        </w:numPr>
      </w:pPr>
      <w:r w:rsidRPr="00946721">
        <w:t>significantly increases the likelihood of success</w:t>
      </w:r>
    </w:p>
    <w:p w:rsidR="00946721" w:rsidRPr="00946721" w:rsidRDefault="00946721" w:rsidP="00946721"/>
    <w:p w:rsidR="00946721" w:rsidRPr="00946721" w:rsidRDefault="00946721" w:rsidP="00946721">
      <w:pPr>
        <w:pStyle w:val="ListParagraph"/>
        <w:numPr>
          <w:ilvl w:val="0"/>
          <w:numId w:val="5"/>
        </w:numPr>
      </w:pPr>
      <w:r w:rsidRPr="00946721">
        <w:t>9.9% actually do.</w:t>
      </w:r>
    </w:p>
    <w:p w:rsidR="00946721" w:rsidRPr="00946721" w:rsidRDefault="00946721" w:rsidP="00946721"/>
    <w:p w:rsidR="00946721" w:rsidRPr="00946721" w:rsidRDefault="00946721" w:rsidP="00946721">
      <w:pPr>
        <w:pStyle w:val="ListParagraph"/>
        <w:numPr>
          <w:ilvl w:val="0"/>
          <w:numId w:val="5"/>
        </w:numPr>
      </w:pPr>
      <w:r w:rsidRPr="00946721">
        <w:t>express gratitude in their request return the favor 7.2%</w:t>
      </w:r>
    </w:p>
    <w:p w:rsidR="00946721" w:rsidRPr="00946721" w:rsidRDefault="00946721" w:rsidP="00946721"/>
    <w:p w:rsidR="00946721" w:rsidRDefault="00946721" w:rsidP="00946721">
      <w:pPr>
        <w:pStyle w:val="ListParagraph"/>
        <w:numPr>
          <w:ilvl w:val="0"/>
          <w:numId w:val="5"/>
        </w:numPr>
      </w:pPr>
      <w:r w:rsidRPr="00946721">
        <w:t>high status (karma in top 20%) is also positively correlated with reciprocity</w:t>
      </w:r>
    </w:p>
    <w:p w:rsidR="00946721" w:rsidRDefault="00946721" w:rsidP="00946721">
      <w:pPr>
        <w:pStyle w:val="ListParagraph"/>
      </w:pPr>
    </w:p>
    <w:p w:rsidR="00946721" w:rsidRPr="00946721" w:rsidRDefault="00946721" w:rsidP="00946721">
      <w:pPr>
        <w:rPr>
          <w:b/>
        </w:rPr>
      </w:pPr>
      <w:r w:rsidRPr="00946721">
        <w:rPr>
          <w:b/>
        </w:rPr>
        <w:t>Length</w:t>
      </w:r>
    </w:p>
    <w:p w:rsidR="00946721" w:rsidRDefault="00946721" w:rsidP="00946721"/>
    <w:p w:rsidR="00946721" w:rsidRDefault="00946721" w:rsidP="00946721">
      <w:pPr>
        <w:pStyle w:val="ListParagraph"/>
        <w:numPr>
          <w:ilvl w:val="0"/>
          <w:numId w:val="6"/>
        </w:numPr>
      </w:pPr>
      <w:r>
        <w:t>Lo</w:t>
      </w:r>
      <w:r>
        <w:t xml:space="preserve">nger requests are significantly </w:t>
      </w:r>
      <w:r>
        <w:t>correlated with success.</w:t>
      </w:r>
    </w:p>
    <w:p w:rsidR="00946721" w:rsidRDefault="00946721" w:rsidP="00946721"/>
    <w:p w:rsidR="00946721" w:rsidRDefault="00946721" w:rsidP="00946721">
      <w:pPr>
        <w:pStyle w:val="ListParagraph"/>
        <w:numPr>
          <w:ilvl w:val="0"/>
          <w:numId w:val="6"/>
        </w:numPr>
      </w:pPr>
      <w:r>
        <w:t xml:space="preserve">opportunity to provide more </w:t>
      </w:r>
      <w:r>
        <w:t>evidence</w:t>
      </w:r>
    </w:p>
    <w:p w:rsidR="00946721" w:rsidRDefault="00946721" w:rsidP="00946721">
      <w:pPr>
        <w:pStyle w:val="ListParagraph"/>
      </w:pPr>
    </w:p>
    <w:p w:rsidR="00946721" w:rsidRPr="00946721" w:rsidRDefault="00946721" w:rsidP="00946721">
      <w:pPr>
        <w:rPr>
          <w:b/>
        </w:rPr>
      </w:pPr>
      <w:r w:rsidRPr="00946721">
        <w:rPr>
          <w:b/>
        </w:rPr>
        <w:t>Status</w:t>
      </w:r>
    </w:p>
    <w:p w:rsidR="00946721" w:rsidRDefault="00946721" w:rsidP="00946721"/>
    <w:p w:rsidR="00946721" w:rsidRDefault="00946721" w:rsidP="00946721">
      <w:pPr>
        <w:pStyle w:val="ListParagraph"/>
        <w:numPr>
          <w:ilvl w:val="0"/>
          <w:numId w:val="7"/>
        </w:numPr>
      </w:pPr>
      <w:r>
        <w:t>Only consider Karma point</w:t>
      </w:r>
    </w:p>
    <w:p w:rsidR="00946721" w:rsidRDefault="00946721" w:rsidP="00946721"/>
    <w:p w:rsidR="00946721" w:rsidRDefault="00946721" w:rsidP="00946721">
      <w:pPr>
        <w:pStyle w:val="ListParagraph"/>
        <w:numPr>
          <w:ilvl w:val="0"/>
          <w:numId w:val="7"/>
        </w:numPr>
      </w:pPr>
      <w:r>
        <w:t xml:space="preserve">(We </w:t>
      </w:r>
      <w:r>
        <w:t xml:space="preserve">find account age to be strongly </w:t>
      </w:r>
      <w:r>
        <w:t>correlated with karma)</w:t>
      </w:r>
    </w:p>
    <w:p w:rsidR="00946721" w:rsidRDefault="00946721" w:rsidP="00946721"/>
    <w:p w:rsidR="00946721" w:rsidRDefault="00946721" w:rsidP="00946721">
      <w:pPr>
        <w:pStyle w:val="ListParagraph"/>
        <w:numPr>
          <w:ilvl w:val="0"/>
          <w:numId w:val="7"/>
        </w:numPr>
      </w:pPr>
      <w:r>
        <w:t>Strongly correlated with success</w:t>
      </w:r>
    </w:p>
    <w:p w:rsidR="00946721" w:rsidRDefault="00946721" w:rsidP="00946721">
      <w:pPr>
        <w:pStyle w:val="ListParagraph"/>
      </w:pPr>
    </w:p>
    <w:p w:rsidR="00946721" w:rsidRPr="007404CB" w:rsidRDefault="00946721" w:rsidP="00946721">
      <w:pPr>
        <w:rPr>
          <w:b/>
        </w:rPr>
      </w:pPr>
      <w:r>
        <w:t xml:space="preserve"> </w:t>
      </w:r>
      <w:r w:rsidRPr="007404CB">
        <w:rPr>
          <w:b/>
        </w:rPr>
        <w:t>Narrative</w:t>
      </w:r>
    </w:p>
    <w:p w:rsidR="00946721" w:rsidRDefault="00946721" w:rsidP="00946721"/>
    <w:p w:rsidR="00946721" w:rsidRDefault="00946721" w:rsidP="00946721">
      <w:r>
        <w:t>Correlated to the success rate</w:t>
      </w:r>
    </w:p>
    <w:p w:rsidR="00946721" w:rsidRDefault="00946721" w:rsidP="00946721"/>
    <w:p w:rsidR="00946721" w:rsidRDefault="00946721" w:rsidP="00946721">
      <w:r>
        <w:rPr>
          <w:rFonts w:ascii="Arial" w:hAnsi="Arial" w:cs="Arial"/>
        </w:rPr>
        <w:t>■</w:t>
      </w:r>
      <w:r>
        <w:t xml:space="preserve"> Student, </w:t>
      </w:r>
      <w:proofErr w:type="gramStart"/>
      <w:r>
        <w:t>craving :</w:t>
      </w:r>
      <w:proofErr w:type="gramEnd"/>
      <w:r>
        <w:t xml:space="preserve"> low</w:t>
      </w:r>
    </w:p>
    <w:p w:rsidR="00946721" w:rsidRDefault="00946721" w:rsidP="00946721"/>
    <w:p w:rsidR="00946721" w:rsidRDefault="00946721" w:rsidP="00946721">
      <w:r>
        <w:rPr>
          <w:rFonts w:ascii="Arial" w:hAnsi="Arial" w:cs="Arial"/>
        </w:rPr>
        <w:t>■</w:t>
      </w:r>
      <w:r>
        <w:t xml:space="preserve"> Job, money, </w:t>
      </w:r>
      <w:proofErr w:type="gramStart"/>
      <w:r>
        <w:t>family :</w:t>
      </w:r>
      <w:proofErr w:type="gramEnd"/>
      <w:r>
        <w:t xml:space="preserve"> high</w:t>
      </w:r>
    </w:p>
    <w:p w:rsidR="007404CB" w:rsidRDefault="007404CB" w:rsidP="00946721"/>
    <w:p w:rsidR="007404CB" w:rsidRDefault="007404CB" w:rsidP="00946721"/>
    <w:p w:rsidR="007404CB" w:rsidRDefault="007404CB" w:rsidP="00946721">
      <w:pPr>
        <w:rPr>
          <w:b/>
        </w:rPr>
      </w:pPr>
      <w:r w:rsidRPr="007404CB">
        <w:rPr>
          <w:b/>
        </w:rPr>
        <w:t>Interpretation</w:t>
      </w:r>
    </w:p>
    <w:p w:rsidR="007404CB" w:rsidRDefault="007404CB" w:rsidP="00946721">
      <w:pPr>
        <w:rPr>
          <w:b/>
        </w:rPr>
      </w:pPr>
    </w:p>
    <w:p w:rsidR="00DD32F9" w:rsidRPr="00DD32F9" w:rsidRDefault="00DD32F9" w:rsidP="00DD32F9">
      <w:r w:rsidRPr="00DD32F9">
        <w:t xml:space="preserve">● </w:t>
      </w:r>
      <w:proofErr w:type="gramStart"/>
      <w:r w:rsidRPr="00DD32F9">
        <w:t>A</w:t>
      </w:r>
      <w:proofErr w:type="gramEnd"/>
      <w:r w:rsidRPr="00DD32F9">
        <w:t xml:space="preserve"> short request (50 words) following the craving but no other narrative (assuming median</w:t>
      </w:r>
    </w:p>
    <w:p w:rsidR="00DD32F9" w:rsidRPr="00DD32F9" w:rsidRDefault="00DD32F9" w:rsidP="00DD32F9"/>
    <w:p w:rsidR="00DD32F9" w:rsidRPr="00DD32F9" w:rsidRDefault="00DD32F9" w:rsidP="00DD32F9">
      <w:r w:rsidRPr="00DD32F9">
        <w:t>Karma</w:t>
      </w:r>
      <w:r w:rsidRPr="00DD32F9">
        <w:t xml:space="preserve"> and community age) has an estimated success probability of 9.8%.</w:t>
      </w:r>
    </w:p>
    <w:p w:rsidR="00DD32F9" w:rsidRPr="00DD32F9" w:rsidRDefault="00DD32F9" w:rsidP="00DD32F9"/>
    <w:p w:rsidR="00DD32F9" w:rsidRPr="00DD32F9" w:rsidRDefault="00DD32F9" w:rsidP="00DD32F9">
      <w:r w:rsidRPr="00DD32F9">
        <w:t>● Using narratives that actually display more need, say the job and money narrative instead</w:t>
      </w:r>
    </w:p>
    <w:p w:rsidR="00DD32F9" w:rsidRPr="00DD32F9" w:rsidRDefault="00DD32F9" w:rsidP="00DD32F9"/>
    <w:p w:rsidR="00DD32F9" w:rsidRPr="00DD32F9" w:rsidRDefault="00DD32F9" w:rsidP="00DD32F9">
      <w:r w:rsidRPr="00DD32F9">
        <w:t>Increases</w:t>
      </w:r>
      <w:r w:rsidRPr="00DD32F9">
        <w:t xml:space="preserve"> the chance to success to 19.4%,</w:t>
      </w:r>
    </w:p>
    <w:p w:rsidR="00DD32F9" w:rsidRPr="00DD32F9" w:rsidRDefault="00DD32F9" w:rsidP="00DD32F9"/>
    <w:p w:rsidR="00DD32F9" w:rsidRPr="00DD32F9" w:rsidRDefault="00DD32F9" w:rsidP="00DD32F9">
      <w:r w:rsidRPr="00DD32F9">
        <w:t xml:space="preserve">● </w:t>
      </w:r>
      <w:proofErr w:type="gramStart"/>
      <w:r w:rsidRPr="00DD32F9">
        <w:t>She</w:t>
      </w:r>
      <w:proofErr w:type="gramEnd"/>
      <w:r w:rsidRPr="00DD32F9">
        <w:t xml:space="preserve"> puts in additional effort by writing more, say 150 words, and provides more evidence</w:t>
      </w:r>
    </w:p>
    <w:p w:rsidR="00DD32F9" w:rsidRPr="00DD32F9" w:rsidRDefault="00DD32F9" w:rsidP="00DD32F9"/>
    <w:p w:rsidR="00DD32F9" w:rsidRPr="00DD32F9" w:rsidRDefault="00DD32F9" w:rsidP="00DD32F9">
      <w:proofErr w:type="gramStart"/>
      <w:r w:rsidRPr="00DD32F9">
        <w:t>with</w:t>
      </w:r>
      <w:proofErr w:type="gramEnd"/>
      <w:r w:rsidRPr="00DD32F9">
        <w:t xml:space="preserve"> a picture to support her narrative. She also makes sure to display gratitude to the</w:t>
      </w:r>
    </w:p>
    <w:p w:rsidR="00DD32F9" w:rsidRPr="00DD32F9" w:rsidRDefault="00DD32F9" w:rsidP="00DD32F9"/>
    <w:p w:rsidR="00DD32F9" w:rsidRPr="00DD32F9" w:rsidRDefault="00DD32F9" w:rsidP="00DD32F9">
      <w:proofErr w:type="gramStart"/>
      <w:r w:rsidRPr="00DD32F9">
        <w:t>community</w:t>
      </w:r>
      <w:proofErr w:type="gramEnd"/>
      <w:r w:rsidRPr="00DD32F9">
        <w:t xml:space="preserve"> and offers to forward a pizza to someone else once she is in a better position. By</w:t>
      </w:r>
    </w:p>
    <w:p w:rsidR="00DD32F9" w:rsidRPr="00DD32F9" w:rsidRDefault="00DD32F9" w:rsidP="00DD32F9"/>
    <w:p w:rsidR="007404CB" w:rsidRDefault="00DD32F9" w:rsidP="00DD32F9">
      <w:proofErr w:type="gramStart"/>
      <w:r w:rsidRPr="00DD32F9">
        <w:t>tweaking</w:t>
      </w:r>
      <w:proofErr w:type="gramEnd"/>
      <w:r w:rsidRPr="00DD32F9">
        <w:t xml:space="preserve"> her request in a simple way she</w:t>
      </w:r>
      <w:r>
        <w:t xml:space="preserve"> increases her chances to 56.8%</w:t>
      </w:r>
    </w:p>
    <w:p w:rsidR="00DD32F9" w:rsidRDefault="00DD32F9" w:rsidP="00DD32F9"/>
    <w:p w:rsidR="00DD32F9" w:rsidRDefault="00DD32F9" w:rsidP="00DD32F9">
      <w:pPr>
        <w:rPr>
          <w:b/>
        </w:rPr>
      </w:pPr>
      <w:r w:rsidRPr="00DD32F9">
        <w:rPr>
          <w:b/>
        </w:rPr>
        <w:t>Similarity</w:t>
      </w:r>
    </w:p>
    <w:p w:rsidR="00DD32F9" w:rsidRDefault="00DD32F9" w:rsidP="00DD32F9">
      <w:pPr>
        <w:rPr>
          <w:b/>
        </w:rPr>
      </w:pPr>
    </w:p>
    <w:p w:rsidR="00DD32F9" w:rsidRPr="00DD32F9" w:rsidRDefault="00DD32F9" w:rsidP="00DD32F9">
      <w:pPr>
        <w:pStyle w:val="ListParagraph"/>
        <w:numPr>
          <w:ilvl w:val="0"/>
          <w:numId w:val="8"/>
        </w:numPr>
      </w:pPr>
      <w:r w:rsidRPr="00DD32F9">
        <w:t xml:space="preserve">representing users by their interests in terms of the set of </w:t>
      </w:r>
      <w:proofErr w:type="spellStart"/>
      <w:r w:rsidRPr="00DD32F9">
        <w:t>Subreddits</w:t>
      </w:r>
      <w:proofErr w:type="spellEnd"/>
      <w:r w:rsidRPr="00DD32F9">
        <w:t xml:space="preserve"> in which they have</w:t>
      </w:r>
    </w:p>
    <w:p w:rsidR="00DD32F9" w:rsidRPr="00DD32F9" w:rsidRDefault="00DD32F9" w:rsidP="00DD32F9">
      <w:proofErr w:type="gramStart"/>
      <w:r w:rsidRPr="00DD32F9">
        <w:t>posted</w:t>
      </w:r>
      <w:proofErr w:type="gramEnd"/>
      <w:r w:rsidRPr="00DD32F9">
        <w:t xml:space="preserve"> at least once (prior to requesting pizza),</w:t>
      </w:r>
    </w:p>
    <w:p w:rsidR="00DD32F9" w:rsidRPr="00DD32F9" w:rsidRDefault="00DD32F9" w:rsidP="00DD32F9"/>
    <w:p w:rsidR="00DD32F9" w:rsidRPr="00DD32F9" w:rsidRDefault="00DD32F9" w:rsidP="00DD32F9">
      <w:pPr>
        <w:pStyle w:val="ListParagraph"/>
        <w:numPr>
          <w:ilvl w:val="0"/>
          <w:numId w:val="8"/>
        </w:numPr>
      </w:pPr>
      <w:r w:rsidRPr="00DD32F9">
        <w:t xml:space="preserve">intersection size between the set of the giver and receiver and the </w:t>
      </w:r>
      <w:proofErr w:type="spellStart"/>
      <w:r w:rsidRPr="00DD32F9">
        <w:t>Jaccard</w:t>
      </w:r>
      <w:proofErr w:type="spellEnd"/>
      <w:r w:rsidRPr="00DD32F9">
        <w:t xml:space="preserve"> similarity</w:t>
      </w:r>
    </w:p>
    <w:p w:rsidR="00DD32F9" w:rsidRPr="00DD32F9" w:rsidRDefault="00DD32F9" w:rsidP="00DD32F9">
      <w:r w:rsidRPr="00DD32F9">
        <w:t>(</w:t>
      </w:r>
      <w:proofErr w:type="gramStart"/>
      <w:r w:rsidRPr="00DD32F9">
        <w:t>intersection</w:t>
      </w:r>
      <w:proofErr w:type="gramEnd"/>
      <w:r w:rsidRPr="00DD32F9">
        <w:t xml:space="preserve"> over union) of the two</w:t>
      </w:r>
    </w:p>
    <w:p w:rsidR="00DD32F9" w:rsidRPr="00DD32F9" w:rsidRDefault="00DD32F9" w:rsidP="00DD32F9"/>
    <w:p w:rsidR="00DD32F9" w:rsidRDefault="00DD32F9" w:rsidP="00DD32F9">
      <w:pPr>
        <w:pStyle w:val="ListParagraph"/>
        <w:numPr>
          <w:ilvl w:val="0"/>
          <w:numId w:val="8"/>
        </w:numPr>
      </w:pPr>
      <w:r w:rsidRPr="00DD32F9">
        <w:t>No significant correlation</w:t>
      </w:r>
    </w:p>
    <w:p w:rsidR="00DD32F9" w:rsidRDefault="00DD32F9" w:rsidP="00DD32F9"/>
    <w:p w:rsidR="00DD32F9" w:rsidRDefault="00DD32F9" w:rsidP="00DD32F9">
      <w:pPr>
        <w:rPr>
          <w:b/>
        </w:rPr>
      </w:pPr>
      <w:r w:rsidRPr="00DD32F9">
        <w:rPr>
          <w:b/>
        </w:rPr>
        <w:t>Conclusion</w:t>
      </w:r>
    </w:p>
    <w:p w:rsidR="00DD32F9" w:rsidRDefault="00DD32F9" w:rsidP="00DD32F9">
      <w:pPr>
        <w:rPr>
          <w:b/>
        </w:rPr>
      </w:pPr>
    </w:p>
    <w:p w:rsidR="00DD32F9" w:rsidRPr="00997987" w:rsidRDefault="00997987" w:rsidP="00997987">
      <w:pPr>
        <w:pStyle w:val="ListParagraph"/>
        <w:numPr>
          <w:ilvl w:val="0"/>
          <w:numId w:val="8"/>
        </w:numPr>
        <w:rPr>
          <w:b/>
        </w:rPr>
      </w:pPr>
      <w:r>
        <w:t>Gratitude, Reciprocity, Urgency, Status are related</w:t>
      </w:r>
    </w:p>
    <w:p w:rsidR="00997987" w:rsidRPr="00997987" w:rsidRDefault="00997987" w:rsidP="00997987">
      <w:pPr>
        <w:pStyle w:val="ListParagraph"/>
        <w:numPr>
          <w:ilvl w:val="0"/>
          <w:numId w:val="8"/>
        </w:numPr>
        <w:rPr>
          <w:b/>
        </w:rPr>
      </w:pPr>
      <w:r>
        <w:t>Mood/Sentiment and Similarity are not related</w:t>
      </w:r>
    </w:p>
    <w:p w:rsidR="00997987" w:rsidRDefault="00997987" w:rsidP="00997987">
      <w:pPr>
        <w:rPr>
          <w:b/>
        </w:rPr>
      </w:pPr>
    </w:p>
    <w:p w:rsidR="00997987" w:rsidRDefault="00997987" w:rsidP="00997987">
      <w:pPr>
        <w:rPr>
          <w:b/>
        </w:rPr>
      </w:pPr>
      <w:r>
        <w:rPr>
          <w:b/>
        </w:rPr>
        <w:t>Limitation</w:t>
      </w:r>
    </w:p>
    <w:p w:rsidR="00997987" w:rsidRDefault="00997987" w:rsidP="00997987">
      <w:pPr>
        <w:rPr>
          <w:b/>
        </w:rPr>
      </w:pPr>
    </w:p>
    <w:p w:rsidR="00997987" w:rsidRPr="00997987" w:rsidRDefault="00997987" w:rsidP="00997987">
      <w:pPr>
        <w:pStyle w:val="ListParagraph"/>
        <w:numPr>
          <w:ilvl w:val="0"/>
          <w:numId w:val="9"/>
        </w:numPr>
      </w:pPr>
      <w:r w:rsidRPr="00997987">
        <w:t>Cannot claim a causal relationship between the proposed factors and success that would</w:t>
      </w:r>
    </w:p>
    <w:p w:rsidR="00997987" w:rsidRPr="00997987" w:rsidRDefault="00997987" w:rsidP="00997987">
      <w:proofErr w:type="gramStart"/>
      <w:r w:rsidRPr="00997987">
        <w:t>guarantee</w:t>
      </w:r>
      <w:proofErr w:type="gramEnd"/>
      <w:r w:rsidRPr="00997987">
        <w:t xml:space="preserve"> success.</w:t>
      </w:r>
    </w:p>
    <w:p w:rsidR="00997987" w:rsidRPr="00997987" w:rsidRDefault="00997987" w:rsidP="00997987"/>
    <w:p w:rsidR="00997987" w:rsidRPr="00997987" w:rsidRDefault="00997987" w:rsidP="00997987">
      <w:pPr>
        <w:pStyle w:val="ListParagraph"/>
        <w:numPr>
          <w:ilvl w:val="0"/>
          <w:numId w:val="9"/>
        </w:numPr>
      </w:pPr>
      <w:r w:rsidRPr="00997987">
        <w:t>The set of success factors studied in this work is likely to be incomplete as well and excludes,</w:t>
      </w:r>
    </w:p>
    <w:p w:rsidR="00997987" w:rsidRDefault="00997987" w:rsidP="00997987">
      <w:proofErr w:type="gramStart"/>
      <w:r w:rsidRPr="00997987">
        <w:t>for</w:t>
      </w:r>
      <w:proofErr w:type="gramEnd"/>
      <w:r w:rsidRPr="00997987">
        <w:t xml:space="preserve"> instance, group behavior dynamics.</w:t>
      </w:r>
    </w:p>
    <w:p w:rsidR="00FF7035" w:rsidRDefault="00FF7035" w:rsidP="00997987"/>
    <w:p w:rsidR="00FF7035" w:rsidRDefault="00FF7035" w:rsidP="00997987"/>
    <w:p w:rsidR="00C74B44" w:rsidRPr="00C74B44" w:rsidRDefault="00C74B44" w:rsidP="00C74B44">
      <w:pPr>
        <w:rPr>
          <w:b/>
          <w:sz w:val="28"/>
          <w:szCs w:val="28"/>
        </w:rPr>
      </w:pPr>
      <w:r w:rsidRPr="00C74B44">
        <w:rPr>
          <w:b/>
          <w:sz w:val="28"/>
          <w:szCs w:val="28"/>
        </w:rPr>
        <w:t>Semi-Supervised</w:t>
      </w:r>
      <w:r w:rsidR="00FF7035" w:rsidRPr="00C74B44">
        <w:rPr>
          <w:b/>
          <w:sz w:val="28"/>
          <w:szCs w:val="28"/>
        </w:rPr>
        <w:t xml:space="preserve"> </w:t>
      </w:r>
      <w:r w:rsidRPr="00C74B44">
        <w:rPr>
          <w:b/>
          <w:sz w:val="28"/>
          <w:szCs w:val="28"/>
        </w:rPr>
        <w:t xml:space="preserve">Recognition of </w:t>
      </w:r>
      <w:r w:rsidRPr="00C74B44">
        <w:rPr>
          <w:b/>
          <w:sz w:val="28"/>
          <w:szCs w:val="28"/>
        </w:rPr>
        <w:t>Sarcastic Sentences in Twitter</w:t>
      </w:r>
    </w:p>
    <w:p w:rsidR="00FF7035" w:rsidRPr="00C74B44" w:rsidRDefault="00C74B44" w:rsidP="00C74B44">
      <w:pPr>
        <w:rPr>
          <w:b/>
          <w:sz w:val="28"/>
          <w:szCs w:val="28"/>
        </w:rPr>
      </w:pPr>
      <w:proofErr w:type="gramStart"/>
      <w:r w:rsidRPr="00C74B44">
        <w:rPr>
          <w:b/>
          <w:sz w:val="28"/>
          <w:szCs w:val="28"/>
        </w:rPr>
        <w:t>and</w:t>
      </w:r>
      <w:proofErr w:type="gramEnd"/>
      <w:r w:rsidRPr="00C74B44">
        <w:rPr>
          <w:b/>
          <w:sz w:val="28"/>
          <w:szCs w:val="28"/>
        </w:rPr>
        <w:t xml:space="preserve"> Amazon</w:t>
      </w:r>
    </w:p>
    <w:p w:rsidR="00FF7035" w:rsidRDefault="00FF7035" w:rsidP="00997987"/>
    <w:p w:rsidR="00FF7035" w:rsidRDefault="00FF7035" w:rsidP="00997987">
      <w:pPr>
        <w:rPr>
          <w:b/>
        </w:rPr>
      </w:pPr>
      <w:r w:rsidRPr="00FF7035">
        <w:rPr>
          <w:b/>
        </w:rPr>
        <w:t>Sarcasm</w:t>
      </w:r>
    </w:p>
    <w:p w:rsidR="00FF7035" w:rsidRDefault="00FF7035" w:rsidP="00997987">
      <w:pPr>
        <w:rPr>
          <w:b/>
        </w:rPr>
      </w:pPr>
    </w:p>
    <w:p w:rsidR="00FF7035" w:rsidRPr="00C74B44" w:rsidRDefault="00FF7035" w:rsidP="00FF7035">
      <w:proofErr w:type="gramStart"/>
      <w:r w:rsidRPr="00C74B44">
        <w:t>the</w:t>
      </w:r>
      <w:proofErr w:type="gramEnd"/>
      <w:r w:rsidRPr="00C74B44">
        <w:t xml:space="preserve"> activity of saying or writing the opposite of what you mean, or of speaking in a</w:t>
      </w:r>
    </w:p>
    <w:p w:rsidR="00FF7035" w:rsidRPr="00C74B44" w:rsidRDefault="00FF7035" w:rsidP="00FF7035">
      <w:proofErr w:type="gramStart"/>
      <w:r w:rsidRPr="00C74B44">
        <w:t>way</w:t>
      </w:r>
      <w:proofErr w:type="gramEnd"/>
      <w:r w:rsidRPr="00C74B44">
        <w:t xml:space="preserve"> intended to make someone else feel stupid or show them that you are angry</w:t>
      </w:r>
    </w:p>
    <w:p w:rsidR="00FF7035" w:rsidRPr="00C74B44" w:rsidRDefault="00FF7035" w:rsidP="00FF7035">
      <w:r w:rsidRPr="00C74B44">
        <w:t>(Macmillan English Dictionary (2007)</w:t>
      </w:r>
    </w:p>
    <w:p w:rsidR="00C74B44" w:rsidRDefault="00C74B44" w:rsidP="00FF7035">
      <w:pPr>
        <w:rPr>
          <w:b/>
        </w:rPr>
      </w:pPr>
    </w:p>
    <w:p w:rsidR="00C74B44" w:rsidRDefault="00C74B44" w:rsidP="00FF7035">
      <w:pPr>
        <w:rPr>
          <w:b/>
        </w:rPr>
      </w:pPr>
      <w:r>
        <w:rPr>
          <w:b/>
        </w:rPr>
        <w:t>Data</w:t>
      </w:r>
    </w:p>
    <w:p w:rsidR="00C74B44" w:rsidRDefault="00C74B44" w:rsidP="00FF7035">
      <w:pPr>
        <w:rPr>
          <w:b/>
        </w:rPr>
      </w:pPr>
    </w:p>
    <w:p w:rsidR="00C74B44" w:rsidRPr="00C74B44" w:rsidRDefault="00C74B44" w:rsidP="00C74B44">
      <w:r w:rsidRPr="00C74B44">
        <w:t xml:space="preserve">One huge dataset from </w:t>
      </w:r>
      <w:proofErr w:type="gramStart"/>
      <w:r w:rsidRPr="00C74B44">
        <w:t>Amazon(</w:t>
      </w:r>
      <w:proofErr w:type="gramEnd"/>
      <w:r w:rsidRPr="00C74B44">
        <w:t>66000 product reviews) and Twitter(5.9</w:t>
      </w:r>
    </w:p>
    <w:p w:rsidR="00C74B44" w:rsidRDefault="00C74B44" w:rsidP="00C74B44">
      <w:proofErr w:type="gramStart"/>
      <w:r w:rsidRPr="00C74B44">
        <w:t>million</w:t>
      </w:r>
      <w:proofErr w:type="gramEnd"/>
      <w:r w:rsidRPr="00C74B44">
        <w:t xml:space="preserve"> tweets) each.</w:t>
      </w:r>
    </w:p>
    <w:p w:rsidR="00C74B44" w:rsidRDefault="00C74B44" w:rsidP="00C74B44"/>
    <w:p w:rsidR="00C74B44" w:rsidRDefault="00C74B44" w:rsidP="00C74B44">
      <w:r>
        <w:lastRenderedPageBreak/>
        <w:t>Used the semi-supervised sarcasm identification algorithm (</w:t>
      </w:r>
      <w:proofErr w:type="spellStart"/>
      <w:r>
        <w:t>Tsur</w:t>
      </w:r>
      <w:proofErr w:type="spellEnd"/>
      <w:r>
        <w:t xml:space="preserve"> et al)</w:t>
      </w:r>
    </w:p>
    <w:p w:rsidR="00C74B44" w:rsidRDefault="00C74B44" w:rsidP="00C74B44"/>
    <w:p w:rsidR="00C74B44" w:rsidRDefault="00C74B44" w:rsidP="00C74B44">
      <w:r w:rsidRPr="00C74B44">
        <w:rPr>
          <w:b/>
        </w:rPr>
        <w:t>Stage 1</w:t>
      </w:r>
      <w:r>
        <w:t>: Perform semi supervised pattern acquisition for identifying</w:t>
      </w:r>
    </w:p>
    <w:p w:rsidR="00C74B44" w:rsidRDefault="00C74B44" w:rsidP="00C74B44">
      <w:r>
        <w:t>Sarcastic</w:t>
      </w:r>
      <w:r>
        <w:t xml:space="preserve"> patterns a.k.a. Features</w:t>
      </w:r>
    </w:p>
    <w:p w:rsidR="00C74B44" w:rsidRDefault="00C74B44" w:rsidP="00C74B44"/>
    <w:p w:rsidR="00C74B44" w:rsidRDefault="00C74B44" w:rsidP="00C74B44">
      <w:r w:rsidRPr="00C74B44">
        <w:rPr>
          <w:b/>
        </w:rPr>
        <w:t>Stage 2</w:t>
      </w:r>
      <w:r>
        <w:t>: Classification stage that classifies each given sentence to a</w:t>
      </w:r>
    </w:p>
    <w:p w:rsidR="00C74B44" w:rsidRDefault="00C74B44" w:rsidP="00C74B44">
      <w:r>
        <w:t>Sarcastic</w:t>
      </w:r>
      <w:r>
        <w:t xml:space="preserve"> category.</w:t>
      </w:r>
    </w:p>
    <w:p w:rsidR="00C74B44" w:rsidRDefault="00C74B44" w:rsidP="00C74B44"/>
    <w:p w:rsidR="00C74B44" w:rsidRDefault="00C74B44" w:rsidP="00C74B44">
      <w:r>
        <w:t>AMAZON:</w:t>
      </w:r>
    </w:p>
    <w:p w:rsidR="00C74B44" w:rsidRDefault="00C74B44" w:rsidP="00C74B44"/>
    <w:p w:rsidR="00C74B44" w:rsidRDefault="00C74B44" w:rsidP="00C74B44"/>
    <w:p w:rsidR="00C74B44" w:rsidRDefault="00C74B44" w:rsidP="00C74B44">
      <w:r>
        <w:t>More structured and grammatical</w:t>
      </w:r>
    </w:p>
    <w:p w:rsidR="00C74B44" w:rsidRDefault="00C74B44" w:rsidP="00C74B44">
      <w:r>
        <w:t>They come in a known context of a specific product</w:t>
      </w:r>
    </w:p>
    <w:p w:rsidR="00C74B44" w:rsidRDefault="00C74B44" w:rsidP="00C74B44">
      <w:r>
        <w:t xml:space="preserve">***** Star Rating and other </w:t>
      </w:r>
      <w:proofErr w:type="gramStart"/>
      <w:r>
        <w:t>meta</w:t>
      </w:r>
      <w:proofErr w:type="gramEnd"/>
      <w:r>
        <w:t xml:space="preserve"> data</w:t>
      </w:r>
    </w:p>
    <w:p w:rsidR="00C74B44" w:rsidRDefault="00C74B44" w:rsidP="00C74B44">
      <w:r>
        <w:t xml:space="preserve">Very lengthy reviews, sometimes </w:t>
      </w:r>
      <w:proofErr w:type="spellStart"/>
      <w:r>
        <w:t>upto</w:t>
      </w:r>
      <w:proofErr w:type="spellEnd"/>
      <w:r>
        <w:t>, 2000 words</w:t>
      </w:r>
      <w:proofErr w:type="gramStart"/>
      <w:r>
        <w:t>!!.</w:t>
      </w:r>
      <w:proofErr w:type="gramEnd"/>
    </w:p>
    <w:p w:rsidR="00C74B44" w:rsidRDefault="00C74B44" w:rsidP="00C74B44"/>
    <w:p w:rsidR="00C74B44" w:rsidRDefault="00C74B44" w:rsidP="00C74B44"/>
    <w:p w:rsidR="00C74B44" w:rsidRPr="00C74B44" w:rsidRDefault="00C74B44" w:rsidP="00C74B44">
      <w:pPr>
        <w:rPr>
          <w:b/>
        </w:rPr>
      </w:pPr>
      <w:r w:rsidRPr="00C74B44">
        <w:rPr>
          <w:b/>
        </w:rPr>
        <w:t>TWITTER:</w:t>
      </w:r>
    </w:p>
    <w:p w:rsidR="00C74B44" w:rsidRDefault="00C74B44" w:rsidP="00C74B44"/>
    <w:p w:rsidR="00C74B44" w:rsidRDefault="00C74B44" w:rsidP="00C74B44"/>
    <w:p w:rsidR="00C74B44" w:rsidRDefault="00C74B44" w:rsidP="00C74B44">
      <w:r>
        <w:t>Lack of context and Grammar</w:t>
      </w:r>
    </w:p>
    <w:p w:rsidR="00C74B44" w:rsidRDefault="00C74B44" w:rsidP="00C74B44">
      <w:r>
        <w:t>The #sarcasm hashtag – Provides contextual reference.</w:t>
      </w:r>
    </w:p>
    <w:p w:rsidR="00C74B44" w:rsidRDefault="00C74B44" w:rsidP="00C74B44">
      <w:r>
        <w:t>Noisy data: URL, #hashtags, @usernames</w:t>
      </w:r>
    </w:p>
    <w:p w:rsidR="00C74B44" w:rsidRDefault="00C74B44" w:rsidP="00C74B44">
      <w:r>
        <w:t>Ex: “listening to Andrew Ridgley by Black Box Recorder on @</w:t>
      </w:r>
      <w:proofErr w:type="spellStart"/>
      <w:r>
        <w:t>Grooveshark</w:t>
      </w:r>
      <w:proofErr w:type="spellEnd"/>
      <w:r>
        <w:t>: http://tinysong.</w:t>
      </w:r>
    </w:p>
    <w:p w:rsidR="00C74B44" w:rsidRDefault="00C74B44" w:rsidP="00C74B44">
      <w:proofErr w:type="gramStart"/>
      <w:r>
        <w:t>com/cO6i</w:t>
      </w:r>
      <w:proofErr w:type="gramEnd"/>
      <w:r>
        <w:t xml:space="preserve"> #</w:t>
      </w:r>
      <w:proofErr w:type="spellStart"/>
      <w:r>
        <w:t>goodmusic</w:t>
      </w:r>
      <w:proofErr w:type="spellEnd"/>
    </w:p>
    <w:p w:rsidR="00C74B44" w:rsidRDefault="00C74B44" w:rsidP="00C74B44">
      <w:r>
        <w:t>“</w:t>
      </w:r>
      <w:proofErr w:type="gramStart"/>
      <w:r>
        <w:t>listening</w:t>
      </w:r>
      <w:proofErr w:type="gramEnd"/>
      <w:r>
        <w:t xml:space="preserve"> to Andrew Ridgley by Black Box Recorder on [USER]: [LINK] [HASHTAG].</w:t>
      </w:r>
    </w:p>
    <w:p w:rsidR="00C74B44" w:rsidRDefault="00C74B44" w:rsidP="00C74B44"/>
    <w:p w:rsidR="00C74B44" w:rsidRDefault="00C74B44" w:rsidP="00C74B44">
      <w:pPr>
        <w:rPr>
          <w:b/>
        </w:rPr>
      </w:pPr>
      <w:r w:rsidRPr="00C74B44">
        <w:rPr>
          <w:b/>
        </w:rPr>
        <w:t>The Classification Algorithm</w:t>
      </w:r>
    </w:p>
    <w:p w:rsidR="00C74B44" w:rsidRDefault="00C74B44" w:rsidP="00C74B44">
      <w:pPr>
        <w:rPr>
          <w:b/>
        </w:rPr>
      </w:pPr>
    </w:p>
    <w:p w:rsidR="00C74B44" w:rsidRPr="00C74B44" w:rsidRDefault="00C74B44" w:rsidP="00C74B44">
      <w:pPr>
        <w:rPr>
          <w:b/>
        </w:rPr>
      </w:pPr>
      <w:r w:rsidRPr="00C74B44">
        <w:rPr>
          <w:b/>
        </w:rPr>
        <w:t>THE ALGORITHM IN THREE SIMPLE STEPS:</w:t>
      </w:r>
    </w:p>
    <w:p w:rsidR="00C74B44" w:rsidRPr="00C74B44" w:rsidRDefault="00C74B44" w:rsidP="00C74B44">
      <w:pPr>
        <w:rPr>
          <w:b/>
        </w:rPr>
      </w:pPr>
    </w:p>
    <w:p w:rsidR="00C74B44" w:rsidRPr="00C74B44" w:rsidRDefault="00C74B44" w:rsidP="00C74B44">
      <w:pPr>
        <w:rPr>
          <w:b/>
        </w:rPr>
      </w:pPr>
    </w:p>
    <w:p w:rsidR="00C74B44" w:rsidRPr="00C74B44" w:rsidRDefault="00C74B44" w:rsidP="00C74B44">
      <w:r w:rsidRPr="00C74B44">
        <w:t xml:space="preserve">INITIAL </w:t>
      </w:r>
      <w:r w:rsidRPr="00C74B44">
        <w:t>INPUT:</w:t>
      </w:r>
      <w:r w:rsidRPr="00C74B44">
        <w:t xml:space="preserve"> a relatively small seed of labeled sentences. Labeled from 1 to 5.</w:t>
      </w:r>
    </w:p>
    <w:p w:rsidR="00C74B44" w:rsidRPr="00C74B44" w:rsidRDefault="00C74B44" w:rsidP="00C74B44"/>
    <w:p w:rsidR="00C74B44" w:rsidRPr="00C74B44" w:rsidRDefault="00C74B44" w:rsidP="00C74B44">
      <w:r w:rsidRPr="00C74B44">
        <w:t>Generate FEATURES from the initial input Seed.</w:t>
      </w:r>
    </w:p>
    <w:p w:rsidR="00C74B44" w:rsidRPr="00C74B44" w:rsidRDefault="00C74B44" w:rsidP="00C74B44"/>
    <w:p w:rsidR="00C74B44" w:rsidRPr="00C74B44" w:rsidRDefault="00C74B44" w:rsidP="00C74B44"/>
    <w:p w:rsidR="00C74B44" w:rsidRPr="00C74B44" w:rsidRDefault="00C74B44" w:rsidP="00C74B44">
      <w:r w:rsidRPr="00C74B44">
        <w:t>Classify the given input sentence in question using the above knowledge</w:t>
      </w:r>
    </w:p>
    <w:p w:rsidR="00C74B44" w:rsidRPr="00C74B44" w:rsidRDefault="00C74B44" w:rsidP="00C74B44"/>
    <w:p w:rsidR="00C74B44" w:rsidRPr="00C74B44" w:rsidRDefault="00C74B44" w:rsidP="00C74B44">
      <w:r w:rsidRPr="00C74B44">
        <w:t>FEATURE generation: 3 steps</w:t>
      </w:r>
    </w:p>
    <w:p w:rsidR="00C74B44" w:rsidRPr="00C74B44" w:rsidRDefault="00C74B44" w:rsidP="00C74B44"/>
    <w:p w:rsidR="00C74B44" w:rsidRPr="00C74B44" w:rsidRDefault="00C74B44" w:rsidP="00C74B44"/>
    <w:p w:rsidR="00C74B44" w:rsidRPr="00C74B44" w:rsidRDefault="00C74B44" w:rsidP="00C74B44">
      <w:r w:rsidRPr="00C74B44">
        <w:t>1. Pattern Extraction: Used an algorithm given in (</w:t>
      </w:r>
      <w:proofErr w:type="spellStart"/>
      <w:r w:rsidRPr="00C74B44">
        <w:t>Davidov</w:t>
      </w:r>
      <w:proofErr w:type="spellEnd"/>
      <w:r w:rsidRPr="00C74B44">
        <w:t xml:space="preserve"> and </w:t>
      </w:r>
      <w:proofErr w:type="spellStart"/>
      <w:r w:rsidRPr="00C74B44">
        <w:t>Rappoport</w:t>
      </w:r>
      <w:proofErr w:type="spellEnd"/>
      <w:r w:rsidRPr="00C74B44">
        <w:t>, 2006).</w:t>
      </w:r>
    </w:p>
    <w:p w:rsidR="00C74B44" w:rsidRPr="00C74B44" w:rsidRDefault="00C74B44" w:rsidP="00C74B44"/>
    <w:p w:rsidR="00C74B44" w:rsidRPr="00C74B44" w:rsidRDefault="00C74B44" w:rsidP="00C74B44">
      <w:r w:rsidRPr="00C74B44">
        <w:t xml:space="preserve">CW and HFW (also includes all the punctuations and generic </w:t>
      </w:r>
      <w:proofErr w:type="gramStart"/>
      <w:r w:rsidRPr="00C74B44">
        <w:t>tags[</w:t>
      </w:r>
      <w:proofErr w:type="gramEnd"/>
      <w:r w:rsidRPr="00C74B44">
        <w:t>username]</w:t>
      </w:r>
    </w:p>
    <w:p w:rsidR="00C74B44" w:rsidRPr="00C74B44" w:rsidRDefault="00C74B44" w:rsidP="00C74B44">
      <w:r w:rsidRPr="00C74B44">
        <w:t>[</w:t>
      </w:r>
      <w:proofErr w:type="gramStart"/>
      <w:r w:rsidRPr="00C74B44">
        <w:t>title</w:t>
      </w:r>
      <w:proofErr w:type="gramEnd"/>
      <w:r w:rsidRPr="00C74B44">
        <w:t xml:space="preserve">] </w:t>
      </w:r>
      <w:proofErr w:type="spellStart"/>
      <w:r w:rsidRPr="00C74B44">
        <w:t>etc</w:t>
      </w:r>
      <w:proofErr w:type="spellEnd"/>
      <w:r w:rsidRPr="00C74B44">
        <w:t>)</w:t>
      </w:r>
    </w:p>
    <w:p w:rsidR="00C74B44" w:rsidRPr="00C74B44" w:rsidRDefault="00C74B44" w:rsidP="00C74B44"/>
    <w:p w:rsidR="00C74B44" w:rsidRPr="00C74B44" w:rsidRDefault="00C74B44" w:rsidP="00C74B44">
      <w:r w:rsidRPr="00C74B44">
        <w:t>Ex: “Garmin apparently does not care much about product quality or</w:t>
      </w:r>
    </w:p>
    <w:p w:rsidR="00C74B44" w:rsidRPr="00C74B44" w:rsidRDefault="00C74B44" w:rsidP="00C74B44">
      <w:proofErr w:type="gramStart"/>
      <w:r w:rsidRPr="00C74B44">
        <w:lastRenderedPageBreak/>
        <w:t>customer</w:t>
      </w:r>
      <w:proofErr w:type="gramEnd"/>
      <w:r w:rsidRPr="00C74B44">
        <w:t xml:space="preserve"> support”,</w:t>
      </w:r>
    </w:p>
    <w:p w:rsidR="00C74B44" w:rsidRPr="00C74B44" w:rsidRDefault="00C74B44" w:rsidP="00C74B44"/>
    <w:p w:rsidR="00C74B44" w:rsidRPr="00C74B44" w:rsidRDefault="00C74B44" w:rsidP="00C74B44"/>
    <w:p w:rsidR="00C74B44" w:rsidRPr="00C74B44" w:rsidRDefault="00C74B44" w:rsidP="00C74B44">
      <w:r w:rsidRPr="00C74B44">
        <w:t xml:space="preserve">“[COMPANY] CW does not CW much”, “does not CW much about CW </w:t>
      </w:r>
      <w:proofErr w:type="spellStart"/>
      <w:r w:rsidRPr="00C74B44">
        <w:t>CW</w:t>
      </w:r>
      <w:proofErr w:type="spellEnd"/>
    </w:p>
    <w:p w:rsidR="00C74B44" w:rsidRDefault="00C74B44" w:rsidP="00C74B44">
      <w:proofErr w:type="gramStart"/>
      <w:r w:rsidRPr="00C74B44">
        <w:t>or</w:t>
      </w:r>
      <w:proofErr w:type="gramEnd"/>
      <w:r w:rsidRPr="00C74B44">
        <w:t xml:space="preserve">”, “not CW much” and “about CW </w:t>
      </w:r>
      <w:proofErr w:type="spellStart"/>
      <w:r w:rsidRPr="00C74B44">
        <w:t>CW</w:t>
      </w:r>
      <w:proofErr w:type="spellEnd"/>
      <w:r w:rsidRPr="00C74B44">
        <w:t xml:space="preserve"> or CW </w:t>
      </w:r>
      <w:proofErr w:type="spellStart"/>
      <w:r w:rsidRPr="00C74B44">
        <w:t>CW</w:t>
      </w:r>
      <w:proofErr w:type="spellEnd"/>
      <w:r w:rsidRPr="00C74B44">
        <w:t>.”</w:t>
      </w:r>
    </w:p>
    <w:p w:rsidR="00B4435A" w:rsidRDefault="00B4435A" w:rsidP="00C74B44"/>
    <w:p w:rsidR="00B4435A" w:rsidRDefault="00B4435A" w:rsidP="00B4435A">
      <w:r>
        <w:t xml:space="preserve">2. Pattern </w:t>
      </w:r>
      <w:proofErr w:type="gramStart"/>
      <w:r>
        <w:t>Selection :</w:t>
      </w:r>
      <w:proofErr w:type="gramEnd"/>
      <w:r>
        <w:t xml:space="preserve"> This is the art of wisely choosing relevant and unique patterns.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Filtered out uninformative and repetitive patterns</w:t>
      </w:r>
    </w:p>
    <w:p w:rsidR="00B4435A" w:rsidRDefault="00B4435A" w:rsidP="00B4435A"/>
    <w:p w:rsidR="00B4435A" w:rsidRDefault="00B4435A" w:rsidP="00B4435A"/>
    <w:p w:rsidR="00B4435A" w:rsidRDefault="00B4435A" w:rsidP="00B4435A"/>
    <w:p w:rsidR="00B4435A" w:rsidRDefault="00B4435A" w:rsidP="00B4435A"/>
    <w:p w:rsidR="00B4435A" w:rsidRDefault="00B4435A" w:rsidP="00B4435A">
      <w:r>
        <w:t>3. Finally, Feature Vectors, the real deal</w:t>
      </w:r>
      <w:proofErr w:type="gramStart"/>
      <w:r>
        <w:t>!!:</w:t>
      </w:r>
      <w:proofErr w:type="gramEnd"/>
    </w:p>
    <w:p w:rsidR="00B4435A" w:rsidRDefault="00B4435A" w:rsidP="00B4435A"/>
    <w:p w:rsidR="00B4435A" w:rsidRDefault="00B4435A" w:rsidP="00B4435A"/>
    <w:p w:rsidR="00B4435A" w:rsidRDefault="00B4435A" w:rsidP="00B4435A">
      <w:r>
        <w:t>Feature vectors are the end product of the FEATURE generation process.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Patterns are converted into feature vectors.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These Feature vectors are the ones which help algorithm decide if a given sentence is</w:t>
      </w:r>
    </w:p>
    <w:p w:rsidR="00B4435A" w:rsidRDefault="00B4435A" w:rsidP="00B4435A">
      <w:proofErr w:type="gramStart"/>
      <w:r>
        <w:t>sarcastic</w:t>
      </w:r>
      <w:proofErr w:type="gramEnd"/>
      <w:r>
        <w:t xml:space="preserve"> or not.</w:t>
      </w:r>
    </w:p>
    <w:p w:rsidR="00B4435A" w:rsidRDefault="00B4435A" w:rsidP="00B4435A"/>
    <w:p w:rsidR="00B4435A" w:rsidRDefault="00B4435A" w:rsidP="00B4435A"/>
    <w:p w:rsidR="00B4435A" w:rsidRDefault="00B4435A" w:rsidP="00B4435A"/>
    <w:p w:rsidR="00B4435A" w:rsidRDefault="00B4435A" w:rsidP="00B4435A"/>
    <w:p w:rsidR="00B4435A" w:rsidRPr="00B4435A" w:rsidRDefault="00B4435A" w:rsidP="00B4435A">
      <w:pPr>
        <w:rPr>
          <w:b/>
        </w:rPr>
      </w:pPr>
      <w:r w:rsidRPr="00B4435A">
        <w:rPr>
          <w:b/>
        </w:rPr>
        <w:t>Data Enrichment: (AMAZON only)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The acquired data was very limited.</w:t>
      </w:r>
    </w:p>
    <w:p w:rsidR="00B4435A" w:rsidRDefault="00B4435A" w:rsidP="00B4435A"/>
    <w:p w:rsidR="00B4435A" w:rsidRDefault="00B4435A" w:rsidP="00B4435A"/>
    <w:p w:rsidR="00B4435A" w:rsidRDefault="00B4435A" w:rsidP="00B4435A">
      <w:proofErr w:type="gramStart"/>
      <w:r>
        <w:t>Postulate :</w:t>
      </w:r>
      <w:proofErr w:type="gramEnd"/>
      <w:r>
        <w:t xml:space="preserve"> “sarcastic sentences frequently co-appear in texts with other sarcastic</w:t>
      </w:r>
    </w:p>
    <w:p w:rsidR="00B4435A" w:rsidRDefault="00B4435A" w:rsidP="00B4435A">
      <w:proofErr w:type="gramStart"/>
      <w:r>
        <w:t>sentences</w:t>
      </w:r>
      <w:proofErr w:type="gramEnd"/>
      <w:r>
        <w:t>”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Performed an automated web search using the Yahoo! BOSS API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*Only performed on AMAZON dataset because of its structured nature.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Steps 1</w:t>
      </w:r>
      <w:proofErr w:type="gramStart"/>
      <w:r>
        <w:t>,2</w:t>
      </w:r>
      <w:proofErr w:type="gramEnd"/>
      <w:r>
        <w:t xml:space="preserve"> and 3 repeated on the new enriched data. =&gt;</w:t>
      </w:r>
      <w:proofErr w:type="gramStart"/>
      <w:r>
        <w:t>result :</w:t>
      </w:r>
      <w:proofErr w:type="gramEnd"/>
      <w:r>
        <w:t xml:space="preserve"> Extended Training Set</w:t>
      </w:r>
    </w:p>
    <w:p w:rsidR="00B4435A" w:rsidRDefault="00B4435A" w:rsidP="00B4435A"/>
    <w:p w:rsidR="00B4435A" w:rsidRDefault="00B4435A" w:rsidP="00B4435A"/>
    <w:p w:rsidR="00B4435A" w:rsidRDefault="00B4435A" w:rsidP="00B4435A">
      <w:r>
        <w:lastRenderedPageBreak/>
        <w:t>The process of Classification</w:t>
      </w:r>
      <w:proofErr w:type="gramStart"/>
      <w:r>
        <w:t>!:</w:t>
      </w:r>
      <w:proofErr w:type="gramEnd"/>
    </w:p>
    <w:p w:rsidR="00B4435A" w:rsidRDefault="00B4435A" w:rsidP="00B4435A"/>
    <w:p w:rsidR="00B4435A" w:rsidRDefault="00B4435A" w:rsidP="00B4435A"/>
    <w:p w:rsidR="00B4435A" w:rsidRDefault="00B4435A" w:rsidP="00B4435A">
      <w:r>
        <w:t>A test dataset consisting of to-be-labelled sentences will be passed</w:t>
      </w:r>
    </w:p>
    <w:p w:rsidR="00B4435A" w:rsidRDefault="00B4435A" w:rsidP="00B4435A">
      <w:proofErr w:type="gramStart"/>
      <w:r>
        <w:t>through</w:t>
      </w:r>
      <w:proofErr w:type="gramEnd"/>
      <w:r>
        <w:t xml:space="preserve"> the trained algorithm and then all the sentences in the test</w:t>
      </w:r>
    </w:p>
    <w:p w:rsidR="00B4435A" w:rsidRDefault="00B4435A" w:rsidP="00B4435A">
      <w:proofErr w:type="gramStart"/>
      <w:r>
        <w:t>dataset</w:t>
      </w:r>
      <w:proofErr w:type="gramEnd"/>
      <w:r>
        <w:t xml:space="preserve"> will be labelled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A KNN-like algorithm is used, which will:</w:t>
      </w:r>
    </w:p>
    <w:p w:rsidR="00B4435A" w:rsidRDefault="00B4435A" w:rsidP="00B4435A"/>
    <w:p w:rsidR="00B4435A" w:rsidRDefault="00B4435A" w:rsidP="00B4435A"/>
    <w:p w:rsidR="00B4435A" w:rsidRDefault="00B4435A" w:rsidP="00B4435A">
      <w:r>
        <w:t xml:space="preserve">Step </w:t>
      </w:r>
      <w:proofErr w:type="gramStart"/>
      <w:r>
        <w:t>1 :</w:t>
      </w:r>
      <w:proofErr w:type="gramEnd"/>
      <w:r>
        <w:t xml:space="preserve"> Convert the given test set sentence into a feature vector(s)</w:t>
      </w:r>
    </w:p>
    <w:p w:rsidR="00B4435A" w:rsidRDefault="00B4435A" w:rsidP="00B4435A"/>
    <w:p w:rsidR="00B4435A" w:rsidRDefault="00B4435A" w:rsidP="00B4435A"/>
    <w:p w:rsidR="00B4435A" w:rsidRDefault="00B4435A" w:rsidP="00B4435A">
      <w:r>
        <w:t xml:space="preserve">Step </w:t>
      </w:r>
      <w:proofErr w:type="gramStart"/>
      <w:r>
        <w:t>2 :</w:t>
      </w:r>
      <w:proofErr w:type="gramEnd"/>
      <w:r>
        <w:t xml:space="preserve"> Finds the nearest k neighbors of this vector compared to those</w:t>
      </w:r>
    </w:p>
    <w:p w:rsidR="00B4435A" w:rsidRDefault="00B4435A" w:rsidP="00B4435A">
      <w:proofErr w:type="gramStart"/>
      <w:r>
        <w:t>in</w:t>
      </w:r>
      <w:proofErr w:type="gramEnd"/>
      <w:r>
        <w:t xml:space="preserve"> the Extended Training Set and assigns the average rating of those k</w:t>
      </w:r>
    </w:p>
    <w:p w:rsidR="00B4435A" w:rsidRDefault="00B4435A" w:rsidP="00B4435A">
      <w:proofErr w:type="spellStart"/>
      <w:proofErr w:type="gramStart"/>
      <w:r>
        <w:t>neighbours</w:t>
      </w:r>
      <w:proofErr w:type="spellEnd"/>
      <w:proofErr w:type="gramEnd"/>
      <w:r>
        <w:t xml:space="preserve"> to the given sentence.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If no match is found, a default tag of 1 (no-sarcasm) is attached.</w:t>
      </w:r>
    </w:p>
    <w:p w:rsidR="00B4435A" w:rsidRDefault="00B4435A" w:rsidP="00B4435A"/>
    <w:p w:rsidR="00B4435A" w:rsidRDefault="00B4435A" w:rsidP="00B4435A">
      <w:r>
        <w:t>471 positive examples and 5020 negative examples comprised the</w:t>
      </w:r>
    </w:p>
    <w:p w:rsidR="00B4435A" w:rsidRDefault="00B4435A" w:rsidP="00B4435A">
      <w:proofErr w:type="gramStart"/>
      <w:r>
        <w:t>extended</w:t>
      </w:r>
      <w:proofErr w:type="gramEnd"/>
      <w:r>
        <w:t xml:space="preserve"> training set (Amazon).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 xml:space="preserve">Star-sentiment baseline: Exploiting the </w:t>
      </w:r>
      <w:proofErr w:type="gramStart"/>
      <w:r>
        <w:t>meta</w:t>
      </w:r>
      <w:proofErr w:type="gramEnd"/>
      <w:r>
        <w:t xml:space="preserve"> data of amazon in</w:t>
      </w:r>
    </w:p>
    <w:p w:rsidR="00B4435A" w:rsidRDefault="00B4435A" w:rsidP="00B4435A">
      <w:proofErr w:type="gramStart"/>
      <w:r>
        <w:t>detection</w:t>
      </w:r>
      <w:proofErr w:type="gramEnd"/>
      <w:r>
        <w:t xml:space="preserve"> of sarcasm.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Seed training set with #sarcasm (Twitter</w:t>
      </w:r>
      <w:proofErr w:type="gramStart"/>
      <w:r>
        <w:t>) :</w:t>
      </w:r>
      <w:proofErr w:type="gramEnd"/>
      <w:r>
        <w:t xml:space="preserve"> 1500 tweets marked with</w:t>
      </w:r>
    </w:p>
    <w:p w:rsidR="00B4435A" w:rsidRDefault="00B4435A" w:rsidP="00B4435A">
      <w:proofErr w:type="gramStart"/>
      <w:r>
        <w:t>the</w:t>
      </w:r>
      <w:proofErr w:type="gramEnd"/>
      <w:r>
        <w:t xml:space="preserve"> #sarcasm hashtag as a positive sentence.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Seed training set (cross domain). :</w:t>
      </w:r>
    </w:p>
    <w:p w:rsidR="00B4435A" w:rsidRDefault="00B4435A" w:rsidP="00B4435A"/>
    <w:p w:rsidR="00B4435A" w:rsidRDefault="00B4435A" w:rsidP="00B4435A"/>
    <w:p w:rsidR="00B4435A" w:rsidRDefault="00B4435A" w:rsidP="00B4435A">
      <w:proofErr w:type="gramStart"/>
      <w:r>
        <w:t>for</w:t>
      </w:r>
      <w:proofErr w:type="gramEnd"/>
      <w:r>
        <w:t xml:space="preserve"> twitter the training set with #sarcasm hashtag was noisy and</w:t>
      </w:r>
    </w:p>
    <w:p w:rsidR="00B4435A" w:rsidRDefault="00B4435A" w:rsidP="00B4435A">
      <w:proofErr w:type="gramStart"/>
      <w:r>
        <w:t>inconsistent</w:t>
      </w:r>
      <w:proofErr w:type="gramEnd"/>
      <w:r>
        <w:t>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Therefore, created an extended set using positive examples from</w:t>
      </w:r>
    </w:p>
    <w:p w:rsidR="00B4435A" w:rsidRDefault="00B4435A" w:rsidP="00B4435A">
      <w:r>
        <w:t>Amazon dataset.</w:t>
      </w:r>
    </w:p>
    <w:p w:rsidR="00B4435A" w:rsidRDefault="00B4435A" w:rsidP="00B4435A"/>
    <w:p w:rsidR="00B4435A" w:rsidRDefault="00B4435A" w:rsidP="00B4435A"/>
    <w:p w:rsidR="00B4435A" w:rsidRDefault="00B4435A" w:rsidP="00B4435A">
      <w:r>
        <w:t>Negative examples were manually chosen from the twitter corpus.</w:t>
      </w:r>
    </w:p>
    <w:p w:rsidR="00B4435A" w:rsidRDefault="00B4435A" w:rsidP="00B4435A"/>
    <w:p w:rsidR="00B4435A" w:rsidRPr="00B4435A" w:rsidRDefault="00B4435A" w:rsidP="00B4435A">
      <w:pPr>
        <w:rPr>
          <w:b/>
        </w:rPr>
      </w:pPr>
      <w:r w:rsidRPr="00B4435A">
        <w:rPr>
          <w:b/>
        </w:rPr>
        <w:t>Evaluation &amp; Results</w:t>
      </w:r>
    </w:p>
    <w:p w:rsidR="00B4435A" w:rsidRDefault="00B4435A" w:rsidP="00B4435A"/>
    <w:p w:rsidR="00B4435A" w:rsidRDefault="00B4435A" w:rsidP="00B4435A"/>
    <w:p w:rsidR="00B4435A" w:rsidRDefault="00B4435A" w:rsidP="00B4435A"/>
    <w:p w:rsidR="00B4435A" w:rsidRDefault="00B4435A" w:rsidP="00B4435A">
      <w:r>
        <w:t>Performed in two phases:</w:t>
      </w:r>
    </w:p>
    <w:p w:rsidR="00B4435A" w:rsidRDefault="00B4435A" w:rsidP="00B4435A"/>
    <w:p w:rsidR="00B4435A" w:rsidRDefault="00B4435A" w:rsidP="00B4435A"/>
    <w:p w:rsidR="00B4435A" w:rsidRDefault="00B4435A" w:rsidP="00B4435A">
      <w:r>
        <w:t xml:space="preserve">1. A </w:t>
      </w:r>
      <w:proofErr w:type="spellStart"/>
      <w:r>
        <w:t>five fold</w:t>
      </w:r>
      <w:proofErr w:type="spellEnd"/>
      <w:r>
        <w:t xml:space="preserve"> cross-validation of the seed data to test its efficiency (table 2)</w:t>
      </w:r>
    </w:p>
    <w:p w:rsidR="00B4435A" w:rsidRDefault="00B4435A" w:rsidP="00B4435A"/>
    <w:p w:rsidR="00B4435A" w:rsidRDefault="00B4435A" w:rsidP="00B4435A">
      <w:r>
        <w:t>2. Evaluation of the efficiency of the algorithm by testing it with a new, unseen</w:t>
      </w:r>
    </w:p>
    <w:p w:rsidR="00B4435A" w:rsidRDefault="00B4435A" w:rsidP="00B4435A">
      <w:proofErr w:type="gramStart"/>
      <w:r>
        <w:t>golden</w:t>
      </w:r>
      <w:proofErr w:type="gramEnd"/>
      <w:r>
        <w:t xml:space="preserve"> standard dataset which was also being manually annotated by human</w:t>
      </w:r>
    </w:p>
    <w:p w:rsidR="00B4435A" w:rsidRDefault="00B4435A" w:rsidP="00B4435A">
      <w:proofErr w:type="gramStart"/>
      <w:r>
        <w:t>annotators</w:t>
      </w:r>
      <w:proofErr w:type="gramEnd"/>
      <w:r>
        <w:t xml:space="preserve"> and comparing the results. (</w:t>
      </w:r>
      <w:proofErr w:type="gramStart"/>
      <w:r>
        <w:t>table</w:t>
      </w:r>
      <w:proofErr w:type="gramEnd"/>
      <w:r>
        <w:t xml:space="preserve"> 3) TW .947**</w:t>
      </w:r>
    </w:p>
    <w:p w:rsidR="00B4435A" w:rsidRDefault="00B4435A" w:rsidP="00B4435A"/>
    <w:p w:rsidR="00B4435A" w:rsidRDefault="00B4435A" w:rsidP="00B4435A"/>
    <w:p w:rsidR="00B4435A" w:rsidRPr="00C74B44" w:rsidRDefault="00B4435A" w:rsidP="00B4435A">
      <w:bookmarkStart w:id="0" w:name="_GoBack"/>
      <w:bookmarkEnd w:id="0"/>
    </w:p>
    <w:p w:rsidR="00C74B44" w:rsidRPr="00C74B44" w:rsidRDefault="00C74B44" w:rsidP="00C74B44"/>
    <w:p w:rsidR="00C74B44" w:rsidRPr="00C74B44" w:rsidRDefault="00C74B44" w:rsidP="00C74B44"/>
    <w:p w:rsidR="00C74B44" w:rsidRDefault="00C74B44" w:rsidP="00FF7035">
      <w:pPr>
        <w:rPr>
          <w:b/>
        </w:rPr>
      </w:pPr>
    </w:p>
    <w:p w:rsidR="00C74B44" w:rsidRPr="00FF7035" w:rsidRDefault="00C74B44" w:rsidP="00FF7035">
      <w:pPr>
        <w:rPr>
          <w:b/>
        </w:rPr>
      </w:pPr>
    </w:p>
    <w:p w:rsidR="007404CB" w:rsidRDefault="007404CB" w:rsidP="00946721"/>
    <w:p w:rsidR="007404CB" w:rsidRPr="00946721" w:rsidRDefault="007404CB" w:rsidP="00946721"/>
    <w:p w:rsidR="008F40CE" w:rsidRDefault="008F40CE" w:rsidP="008F40CE"/>
    <w:p w:rsidR="008F40CE" w:rsidRDefault="008F40CE" w:rsidP="008F40CE"/>
    <w:p w:rsidR="008F40CE" w:rsidRDefault="008F40CE" w:rsidP="008F40CE"/>
    <w:sectPr w:rsidR="008F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620E2"/>
    <w:multiLevelType w:val="hybridMultilevel"/>
    <w:tmpl w:val="4D80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6135"/>
    <w:multiLevelType w:val="hybridMultilevel"/>
    <w:tmpl w:val="E10C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0047B"/>
    <w:multiLevelType w:val="hybridMultilevel"/>
    <w:tmpl w:val="3F3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36B19"/>
    <w:multiLevelType w:val="hybridMultilevel"/>
    <w:tmpl w:val="B3D4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974F1"/>
    <w:multiLevelType w:val="hybridMultilevel"/>
    <w:tmpl w:val="37CA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F5BAC"/>
    <w:multiLevelType w:val="hybridMultilevel"/>
    <w:tmpl w:val="4708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2746"/>
    <w:multiLevelType w:val="hybridMultilevel"/>
    <w:tmpl w:val="E962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97C2A"/>
    <w:multiLevelType w:val="hybridMultilevel"/>
    <w:tmpl w:val="36C8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B27D5"/>
    <w:multiLevelType w:val="hybridMultilevel"/>
    <w:tmpl w:val="9A74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CE"/>
    <w:rsid w:val="00285639"/>
    <w:rsid w:val="002E7FD4"/>
    <w:rsid w:val="005920B5"/>
    <w:rsid w:val="007404CB"/>
    <w:rsid w:val="008F40CE"/>
    <w:rsid w:val="00946721"/>
    <w:rsid w:val="00997987"/>
    <w:rsid w:val="00B4435A"/>
    <w:rsid w:val="00BC50AD"/>
    <w:rsid w:val="00C74B44"/>
    <w:rsid w:val="00DD32F9"/>
    <w:rsid w:val="00F410EF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F7F21-EFF1-4688-A41A-A31FE8D1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37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9</cp:revision>
  <dcterms:created xsi:type="dcterms:W3CDTF">2016-04-13T21:59:00Z</dcterms:created>
  <dcterms:modified xsi:type="dcterms:W3CDTF">2016-04-13T22:36:00Z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