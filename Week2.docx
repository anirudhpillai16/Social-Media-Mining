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99" w:rsidRDefault="00C3462D" w:rsidP="00094F88">
      <w:pPr>
        <w:jc w:val="center"/>
        <w:rPr>
          <w:sz w:val="40"/>
          <w:szCs w:val="40"/>
        </w:rPr>
      </w:pPr>
      <w:r>
        <w:rPr>
          <w:sz w:val="40"/>
          <w:szCs w:val="40"/>
        </w:rPr>
        <w:t>Week 2</w:t>
      </w:r>
    </w:p>
    <w:p w:rsidR="00094F88" w:rsidRDefault="00094F88" w:rsidP="00094F88">
      <w:pPr>
        <w:jc w:val="center"/>
        <w:rPr>
          <w:sz w:val="40"/>
          <w:szCs w:val="40"/>
        </w:rPr>
      </w:pPr>
    </w:p>
    <w:p w:rsidR="00094F88" w:rsidRDefault="00094F88" w:rsidP="00094F88">
      <w:r>
        <w:t xml:space="preserve">I </w:t>
      </w:r>
      <w:r w:rsidR="00C3462D">
        <w:t>performed following in the second</w:t>
      </w:r>
      <w:r>
        <w:t xml:space="preserve"> week</w:t>
      </w:r>
    </w:p>
    <w:p w:rsidR="00094F88" w:rsidRDefault="00094F88" w:rsidP="00094F88"/>
    <w:p w:rsidR="00C3462D" w:rsidRDefault="00C3462D" w:rsidP="00C3462D">
      <w:pPr>
        <w:pStyle w:val="ListParagraph"/>
        <w:numPr>
          <w:ilvl w:val="0"/>
          <w:numId w:val="1"/>
        </w:numPr>
      </w:pPr>
      <w:r>
        <w:t>How to access elements in List</w:t>
      </w:r>
      <w:r w:rsidR="003A5A16">
        <w:t>.</w:t>
      </w:r>
    </w:p>
    <w:p w:rsidR="00C3462D" w:rsidRDefault="00C3462D" w:rsidP="00C3462D">
      <w:pPr>
        <w:pStyle w:val="ListParagraph"/>
      </w:pPr>
    </w:p>
    <w:p w:rsidR="00C3462D" w:rsidRDefault="00C3462D" w:rsidP="00C3462D">
      <w:pPr>
        <w:pStyle w:val="ListParagraph"/>
        <w:numPr>
          <w:ilvl w:val="0"/>
          <w:numId w:val="1"/>
        </w:numPr>
      </w:pPr>
      <w:r>
        <w:t>How to create Tuple and Dictionaries</w:t>
      </w:r>
      <w:r w:rsidR="003A5A16">
        <w:t>.</w:t>
      </w:r>
    </w:p>
    <w:p w:rsidR="003A5A16" w:rsidRDefault="003A5A16" w:rsidP="003A5A16">
      <w:pPr>
        <w:pStyle w:val="ListParagraph"/>
      </w:pPr>
    </w:p>
    <w:p w:rsidR="003A5A16" w:rsidRDefault="0053726F" w:rsidP="00C3462D">
      <w:pPr>
        <w:pStyle w:val="ListParagraph"/>
        <w:numPr>
          <w:ilvl w:val="0"/>
          <w:numId w:val="1"/>
        </w:numPr>
      </w:pPr>
      <w:r>
        <w:t>How to access, append and delete elements in dictionaries</w:t>
      </w:r>
      <w:r w:rsidR="005355DE">
        <w:t>.</w:t>
      </w:r>
    </w:p>
    <w:p w:rsidR="0053726F" w:rsidRDefault="0053726F" w:rsidP="0053726F">
      <w:pPr>
        <w:pStyle w:val="ListParagraph"/>
      </w:pPr>
    </w:p>
    <w:p w:rsidR="0053726F" w:rsidRDefault="0053726F" w:rsidP="00C3462D">
      <w:pPr>
        <w:pStyle w:val="ListParagraph"/>
        <w:numPr>
          <w:ilvl w:val="0"/>
          <w:numId w:val="1"/>
        </w:numPr>
      </w:pPr>
      <w:r>
        <w:t>How to access text file and How to write into file</w:t>
      </w:r>
      <w:r w:rsidR="005355DE">
        <w:t>.</w:t>
      </w:r>
    </w:p>
    <w:p w:rsidR="0053726F" w:rsidRDefault="0053726F" w:rsidP="0053726F">
      <w:pPr>
        <w:pStyle w:val="ListParagraph"/>
      </w:pPr>
    </w:p>
    <w:p w:rsidR="005355DE" w:rsidRDefault="005355DE" w:rsidP="00C3462D">
      <w:pPr>
        <w:pStyle w:val="ListParagraph"/>
        <w:numPr>
          <w:ilvl w:val="0"/>
          <w:numId w:val="1"/>
        </w:numPr>
      </w:pPr>
      <w:r>
        <w:t>How to use for loop.</w:t>
      </w:r>
    </w:p>
    <w:p w:rsidR="005355DE" w:rsidRDefault="005355DE" w:rsidP="005355DE">
      <w:pPr>
        <w:pStyle w:val="ListParagraph"/>
      </w:pPr>
    </w:p>
    <w:p w:rsidR="005355DE" w:rsidRDefault="005355DE" w:rsidP="00C3462D">
      <w:pPr>
        <w:pStyle w:val="ListParagraph"/>
        <w:numPr>
          <w:ilvl w:val="0"/>
          <w:numId w:val="1"/>
        </w:numPr>
      </w:pPr>
      <w:r>
        <w:t>How to use conditional statements in program.</w:t>
      </w:r>
    </w:p>
    <w:p w:rsidR="005355DE" w:rsidRDefault="005355DE" w:rsidP="005355DE">
      <w:pPr>
        <w:pStyle w:val="ListParagraph"/>
      </w:pPr>
    </w:p>
    <w:p w:rsidR="0053726F" w:rsidRDefault="005355DE" w:rsidP="005355DE">
      <w:pPr>
        <w:pStyle w:val="ListParagraph"/>
        <w:numPr>
          <w:ilvl w:val="0"/>
          <w:numId w:val="1"/>
        </w:numPr>
      </w:pPr>
      <w:r>
        <w:t xml:space="preserve">How to write Function in program. </w:t>
      </w:r>
    </w:p>
    <w:p w:rsidR="005355DE" w:rsidRDefault="005355DE" w:rsidP="005355DE">
      <w:pPr>
        <w:pStyle w:val="ListParagraph"/>
      </w:pPr>
    </w:p>
    <w:p w:rsidR="005355DE" w:rsidRPr="00094F88" w:rsidRDefault="005355DE" w:rsidP="005355DE">
      <w:pPr>
        <w:pStyle w:val="ListParagraph"/>
        <w:numPr>
          <w:ilvl w:val="0"/>
          <w:numId w:val="1"/>
        </w:numPr>
      </w:pPr>
      <w:r>
        <w:t>Tried simple programs like mathematical operations, swapping of numbers.</w:t>
      </w:r>
      <w:bookmarkStart w:id="0" w:name="_GoBack"/>
      <w:bookmarkEnd w:id="0"/>
    </w:p>
    <w:p w:rsidR="009D2112" w:rsidRDefault="009D2112" w:rsidP="009D2112">
      <w:pPr>
        <w:pStyle w:val="ListParagraph"/>
      </w:pPr>
    </w:p>
    <w:sectPr w:rsidR="009D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14BA8"/>
    <w:multiLevelType w:val="hybridMultilevel"/>
    <w:tmpl w:val="6FB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88"/>
    <w:rsid w:val="00094F88"/>
    <w:rsid w:val="003A5A16"/>
    <w:rsid w:val="005355DE"/>
    <w:rsid w:val="0053726F"/>
    <w:rsid w:val="00853FDA"/>
    <w:rsid w:val="00991B99"/>
    <w:rsid w:val="009D2112"/>
    <w:rsid w:val="00B13984"/>
    <w:rsid w:val="00C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684F-B5CA-4140-9C96-AA4DD19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4</cp:revision>
  <dcterms:created xsi:type="dcterms:W3CDTF">2016-01-27T21:49:00Z</dcterms:created>
  <dcterms:modified xsi:type="dcterms:W3CDTF">2016-01-27T22:25:00Z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