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B99" w:rsidRDefault="00601165" w:rsidP="00094F88">
      <w:pPr>
        <w:jc w:val="center"/>
        <w:rPr>
          <w:sz w:val="40"/>
          <w:szCs w:val="40"/>
        </w:rPr>
      </w:pPr>
      <w:r>
        <w:rPr>
          <w:sz w:val="40"/>
          <w:szCs w:val="40"/>
        </w:rPr>
        <w:t>Week 3</w:t>
      </w:r>
    </w:p>
    <w:p w:rsidR="00094F88" w:rsidRDefault="00094F88" w:rsidP="00094F88">
      <w:pPr>
        <w:jc w:val="center"/>
        <w:rPr>
          <w:sz w:val="40"/>
          <w:szCs w:val="40"/>
        </w:rPr>
      </w:pPr>
    </w:p>
    <w:p w:rsidR="00094F88" w:rsidRDefault="00094F88" w:rsidP="00094F88">
      <w:r>
        <w:t xml:space="preserve">I </w:t>
      </w:r>
      <w:r w:rsidR="00C3462D">
        <w:t>p</w:t>
      </w:r>
      <w:r w:rsidR="00601165">
        <w:t>erformed following in the third</w:t>
      </w:r>
      <w:r>
        <w:t xml:space="preserve"> week</w:t>
      </w:r>
    </w:p>
    <w:p w:rsidR="00094F88" w:rsidRDefault="00094F88" w:rsidP="00094F88"/>
    <w:p w:rsidR="009D2112" w:rsidRDefault="00601165" w:rsidP="00601165">
      <w:pPr>
        <w:pStyle w:val="ListParagraph"/>
        <w:numPr>
          <w:ilvl w:val="0"/>
          <w:numId w:val="2"/>
        </w:numPr>
      </w:pPr>
      <w:r>
        <w:t>Installed NLTK</w:t>
      </w:r>
    </w:p>
    <w:p w:rsidR="00601165" w:rsidRDefault="00601165" w:rsidP="00601165">
      <w:pPr>
        <w:pStyle w:val="ListParagraph"/>
        <w:ind w:left="1440"/>
      </w:pPr>
    </w:p>
    <w:p w:rsidR="00601165" w:rsidRDefault="00601165" w:rsidP="00601165">
      <w:pPr>
        <w:pStyle w:val="ListParagraph"/>
        <w:numPr>
          <w:ilvl w:val="0"/>
          <w:numId w:val="2"/>
        </w:numPr>
      </w:pPr>
      <w:r>
        <w:t>Have read AWATIF: A Multi-Genre Corpus for Modern Standard Arabic Subjectivity and Sentiment Analysis.</w:t>
      </w:r>
      <w:bookmarkStart w:id="0" w:name="_GoBack"/>
      <w:bookmarkEnd w:id="0"/>
    </w:p>
    <w:p w:rsidR="00601165" w:rsidRDefault="00601165" w:rsidP="00601165">
      <w:pPr>
        <w:pStyle w:val="ListParagraph"/>
      </w:pPr>
    </w:p>
    <w:p w:rsidR="00601165" w:rsidRDefault="00601165" w:rsidP="00601165">
      <w:pPr>
        <w:pStyle w:val="ListParagraph"/>
        <w:numPr>
          <w:ilvl w:val="0"/>
          <w:numId w:val="2"/>
        </w:numPr>
      </w:pPr>
      <w:r>
        <w:t>Have read Subjectivity and Sentiment Annotation of Modern Standard Arabic Newswire.</w:t>
      </w:r>
    </w:p>
    <w:p w:rsidR="00601165" w:rsidRDefault="00601165" w:rsidP="00601165">
      <w:pPr>
        <w:pStyle w:val="ListParagraph"/>
      </w:pPr>
    </w:p>
    <w:p w:rsidR="00601165" w:rsidRDefault="00601165" w:rsidP="00601165">
      <w:pPr>
        <w:pStyle w:val="ListParagraph"/>
        <w:numPr>
          <w:ilvl w:val="0"/>
          <w:numId w:val="2"/>
        </w:numPr>
      </w:pPr>
      <w:r>
        <w:t xml:space="preserve">Have read Contextual Valence Shifters. </w:t>
      </w:r>
    </w:p>
    <w:sectPr w:rsidR="0060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96871"/>
    <w:multiLevelType w:val="hybridMultilevel"/>
    <w:tmpl w:val="ECD66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D14BA8"/>
    <w:multiLevelType w:val="hybridMultilevel"/>
    <w:tmpl w:val="6FBA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88"/>
    <w:rsid w:val="00094F88"/>
    <w:rsid w:val="003A5A16"/>
    <w:rsid w:val="005355DE"/>
    <w:rsid w:val="0053726F"/>
    <w:rsid w:val="00601165"/>
    <w:rsid w:val="00853FDA"/>
    <w:rsid w:val="00991B99"/>
    <w:rsid w:val="009D2112"/>
    <w:rsid w:val="00B13984"/>
    <w:rsid w:val="00C3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5684F-B5CA-4140-9C96-AA4DD19E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2</cp:revision>
  <dcterms:created xsi:type="dcterms:W3CDTF">2016-02-03T22:15:00Z</dcterms:created>
  <dcterms:modified xsi:type="dcterms:W3CDTF">2016-02-03T22:15:00Z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