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58" w:rsidRPr="004B4E58" w:rsidRDefault="004B4E58">
      <w:pPr>
        <w:rPr>
          <w:b/>
        </w:rPr>
      </w:pPr>
      <w:r w:rsidRPr="004B4E58">
        <w:rPr>
          <w:b/>
        </w:rPr>
        <w:t>Attendance</w:t>
      </w:r>
    </w:p>
    <w:p w:rsidR="004B4E58" w:rsidRDefault="004B4E58"/>
    <w:p w:rsidR="004B4E58" w:rsidRDefault="004B4E58">
      <w:r>
        <w:t>I have missed one class somewhere in final week of March coz I wasn’t feeling well. I couldn’t inform you coz it happened couple of hours before the class started.</w:t>
      </w:r>
    </w:p>
    <w:p w:rsidR="004B4E58" w:rsidRDefault="004B4E58"/>
    <w:p w:rsidR="004B4E58" w:rsidRPr="004B4E58" w:rsidRDefault="004B4E58">
      <w:pPr>
        <w:rPr>
          <w:b/>
        </w:rPr>
      </w:pPr>
      <w:r w:rsidRPr="004B4E58">
        <w:rPr>
          <w:b/>
        </w:rPr>
        <w:t>Evaluation</w:t>
      </w:r>
    </w:p>
    <w:p w:rsidR="004B4E58" w:rsidRDefault="004B4E58"/>
    <w:p w:rsidR="004B4E58" w:rsidRDefault="004B4E58"/>
    <w:p w:rsidR="006424C7" w:rsidRDefault="004B4E58">
      <w:pPr>
        <w:rPr>
          <w:b/>
        </w:rPr>
      </w:pPr>
      <w:r w:rsidRPr="004B4E58">
        <w:rPr>
          <w:b/>
        </w:rPr>
        <w:t>Gautham Sriman</w:t>
      </w:r>
    </w:p>
    <w:p w:rsidR="004B4E58" w:rsidRDefault="004B4E58">
      <w:pPr>
        <w:rPr>
          <w:b/>
        </w:rPr>
      </w:pPr>
    </w:p>
    <w:p w:rsidR="004B4E58" w:rsidRDefault="004B4E58">
      <w:r>
        <w:rPr>
          <w:b/>
        </w:rPr>
        <w:t xml:space="preserve">Rating: </w:t>
      </w:r>
      <w:r w:rsidRPr="004B4E58">
        <w:t>9</w:t>
      </w:r>
    </w:p>
    <w:p w:rsidR="004B4E58" w:rsidRDefault="004B4E58"/>
    <w:p w:rsidR="004B4E58" w:rsidRDefault="004B4E58">
      <w:r>
        <w:t>Gautham is real team player who understood the end goal and identified his role correctly. Gautham worked on coding and presentation.</w:t>
      </w:r>
    </w:p>
    <w:p w:rsidR="004B4E58" w:rsidRDefault="004B4E58"/>
    <w:p w:rsidR="004B4E58" w:rsidRPr="004B4E58" w:rsidRDefault="004B4E58">
      <w:pPr>
        <w:rPr>
          <w:b/>
        </w:rPr>
      </w:pPr>
      <w:r w:rsidRPr="004B4E58">
        <w:rPr>
          <w:b/>
        </w:rPr>
        <w:t>Vishwas Kumar</w:t>
      </w:r>
    </w:p>
    <w:p w:rsidR="004B4E58" w:rsidRDefault="004B4E58"/>
    <w:p w:rsidR="004B4E58" w:rsidRDefault="004B4E58">
      <w:r w:rsidRPr="004B4E58">
        <w:rPr>
          <w:b/>
        </w:rPr>
        <w:t>Rating</w:t>
      </w:r>
      <w:r>
        <w:t>: 9</w:t>
      </w:r>
    </w:p>
    <w:p w:rsidR="004B4E58" w:rsidRDefault="004B4E58"/>
    <w:p w:rsidR="004B4E58" w:rsidRDefault="004B4E58">
      <w:r>
        <w:t>Vishwas is one of those team member</w:t>
      </w:r>
      <w:r w:rsidR="00224123">
        <w:t>s</w:t>
      </w:r>
      <w:r>
        <w:t xml:space="preserve"> who doesn’t need to be reminded or </w:t>
      </w:r>
      <w:r w:rsidR="00224123">
        <w:t>needs</w:t>
      </w:r>
      <w:r>
        <w:t xml:space="preserve"> supervision. He finished his task well before time and came forward with new ideas. He contribute</w:t>
      </w:r>
      <w:r w:rsidR="00224123">
        <w:t xml:space="preserve">d in crawling and cleaning data and in preparing </w:t>
      </w:r>
      <w:bookmarkStart w:id="0" w:name="_GoBack"/>
      <w:bookmarkEnd w:id="0"/>
      <w:r w:rsidR="00224123">
        <w:t>presentation.</w:t>
      </w:r>
    </w:p>
    <w:p w:rsidR="00521BCB" w:rsidRDefault="00521BCB"/>
    <w:p w:rsidR="00521BCB" w:rsidRDefault="00521BCB"/>
    <w:p w:rsidR="004B4E58" w:rsidRPr="00521BCB" w:rsidRDefault="00521BCB">
      <w:pPr>
        <w:rPr>
          <w:b/>
        </w:rPr>
      </w:pPr>
      <w:r w:rsidRPr="00521BCB">
        <w:rPr>
          <w:b/>
        </w:rPr>
        <w:t>Myself</w:t>
      </w:r>
    </w:p>
    <w:p w:rsidR="00521BCB" w:rsidRDefault="004B4E58">
      <w:r>
        <w:t xml:space="preserve">I </w:t>
      </w:r>
      <w:r w:rsidR="00521BCB">
        <w:t>would rate myself 9 as well. I worked on Data visualizations using R</w:t>
      </w:r>
      <w:r w:rsidR="00224123">
        <w:t xml:space="preserve"> since I have interest in R and have completed courses like Introduction to Statistics and Exploratory Data </w:t>
      </w:r>
      <w:proofErr w:type="spellStart"/>
      <w:r w:rsidR="00224123">
        <w:t>Analysis.I</w:t>
      </w:r>
      <w:proofErr w:type="spellEnd"/>
      <w:r w:rsidR="00224123">
        <w:t xml:space="preserve"> also worked in </w:t>
      </w:r>
      <w:r w:rsidR="00521BCB">
        <w:t xml:space="preserve">implementing naïve </w:t>
      </w:r>
      <w:proofErr w:type="spellStart"/>
      <w:r w:rsidR="00224123">
        <w:t>bayes</w:t>
      </w:r>
      <w:proofErr w:type="spellEnd"/>
      <w:r w:rsidR="00224123">
        <w:t xml:space="preserve"> for classification and in preparing presentation. </w:t>
      </w:r>
    </w:p>
    <w:p w:rsidR="00521BCB" w:rsidRDefault="00521BCB"/>
    <w:p w:rsidR="004B4E58" w:rsidRDefault="004B4E58">
      <w:r>
        <w:t xml:space="preserve"> </w:t>
      </w:r>
    </w:p>
    <w:p w:rsidR="004B4E58" w:rsidRDefault="004B4E58"/>
    <w:p w:rsidR="004B4E58" w:rsidRPr="004B4E58" w:rsidRDefault="004B4E58">
      <w:pPr>
        <w:rPr>
          <w:b/>
        </w:rPr>
      </w:pPr>
    </w:p>
    <w:sectPr w:rsidR="004B4E58" w:rsidRPr="004B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58"/>
    <w:rsid w:val="00224123"/>
    <w:rsid w:val="004B4E58"/>
    <w:rsid w:val="00521BCB"/>
    <w:rsid w:val="0064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AF421-A4A5-46AA-ABBE-1765AF35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2</cp:revision>
  <cp:lastPrinted>2016-05-05T01:45:00Z</cp:lastPrinted>
  <dcterms:created xsi:type="dcterms:W3CDTF">2016-05-05T01:25:00Z</dcterms:created>
  <dcterms:modified xsi:type="dcterms:W3CDTF">2016-05-05T01:45:00Z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